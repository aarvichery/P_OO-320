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6CB7" w14:textId="1A4863F0" w:rsidR="007F30AE" w:rsidRPr="009A6F8B" w:rsidRDefault="009A6F8B" w:rsidP="000E7483">
      <w:pPr>
        <w:pStyle w:val="Titre"/>
        <w:rPr>
          <w:lang w:val="en-US"/>
        </w:rPr>
      </w:pPr>
      <w:r w:rsidRPr="009A6F8B">
        <w:rPr>
          <w:lang w:val="en-US"/>
        </w:rPr>
        <w:t>P_OO Module 320</w:t>
      </w:r>
    </w:p>
    <w:p w14:paraId="70D49CD7" w14:textId="713D23E4" w:rsidR="000E7483" w:rsidRPr="009A6F8B" w:rsidRDefault="009A6F8B" w:rsidP="00D275C6">
      <w:pPr>
        <w:spacing w:before="2400"/>
        <w:jc w:val="center"/>
        <w:rPr>
          <w:rFonts w:cs="Arial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71FCD94" wp14:editId="38BE2278">
                <wp:extent cx="304800" cy="304800"/>
                <wp:effectExtent l="0" t="0" r="0" b="0"/>
                <wp:docPr id="1782762446" name="AutoShape 1" descr="Résultat d’images pour c sha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5638F" id="AutoShape 1" o:spid="_x0000_s1026" alt="Résultat d’images pour c shar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Arial"/>
          <w:noProof/>
          <w:sz w:val="22"/>
          <w:szCs w:val="22"/>
          <w:lang w:val="en-US"/>
        </w:rPr>
        <w:drawing>
          <wp:inline distT="0" distB="0" distL="0" distR="0" wp14:anchorId="5E8A6AB0" wp14:editId="5196DAE9">
            <wp:extent cx="5759450" cy="3239770"/>
            <wp:effectExtent l="0" t="0" r="0" b="0"/>
            <wp:docPr id="1306211295" name="Image 1" descr="Une image contenant texte, capture d’écran, Graphique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11295" name="Image 1" descr="Une image contenant texte, capture d’écran, Graphique, graphisme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68E" w14:textId="4101CA58" w:rsidR="007F30AE" w:rsidRPr="00CA7ECF" w:rsidRDefault="009A6F8B" w:rsidP="000E7483">
      <w:pPr>
        <w:spacing w:before="2000"/>
        <w:jc w:val="center"/>
      </w:pPr>
      <w:r w:rsidRPr="00CA7ECF">
        <w:t>Vichery Aaron – MID2A</w:t>
      </w:r>
    </w:p>
    <w:p w14:paraId="6140BEFB" w14:textId="7545EBCE" w:rsidR="007F30AE" w:rsidRPr="009A6F8B" w:rsidRDefault="009A6F8B" w:rsidP="000E7483">
      <w:pPr>
        <w:jc w:val="center"/>
      </w:pPr>
      <w:r w:rsidRPr="009A6F8B">
        <w:t>ETML Vennes</w:t>
      </w:r>
    </w:p>
    <w:p w14:paraId="0BEB8245" w14:textId="48590FC8" w:rsidR="007F30AE" w:rsidRPr="000E7483" w:rsidRDefault="009A6F8B" w:rsidP="000E7483">
      <w:pPr>
        <w:jc w:val="center"/>
      </w:pPr>
      <w:r>
        <w:t>32 périodes</w:t>
      </w:r>
    </w:p>
    <w:p w14:paraId="64F157CC" w14:textId="1F9C50E4" w:rsidR="007F30AE" w:rsidRPr="000E7483" w:rsidRDefault="009A6F8B" w:rsidP="000E7483">
      <w:pPr>
        <w:jc w:val="center"/>
      </w:pPr>
      <w:r>
        <w:t>Piot Pascal</w:t>
      </w:r>
    </w:p>
    <w:p w14:paraId="46434AE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  <w:lang w:val="fr-FR"/>
        </w:rPr>
        <w:id w:val="1598761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4D2DA" w14:textId="1C8F8873" w:rsidR="003477BB" w:rsidRDefault="003477B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125BF0C" w14:textId="4016FD60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46577" w:history="1">
            <w:r w:rsidRPr="00E36B2B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D712" w14:textId="0DFE4151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78" w:history="1">
            <w:r w:rsidRPr="00E36B2B">
              <w:rPr>
                <w:rStyle w:val="Lienhypertext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B1B7" w14:textId="576E75DF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79" w:history="1">
            <w:r w:rsidRPr="00E36B2B">
              <w:rPr>
                <w:rStyle w:val="Lienhypertext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B423" w14:textId="551B1A48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0" w:history="1">
            <w:r w:rsidRPr="00E36B2B">
              <w:rPr>
                <w:rStyle w:val="Lienhypertexte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Matériel et logiciels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89D2" w14:textId="312F5565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1" w:history="1">
            <w:r w:rsidRPr="00E36B2B">
              <w:rPr>
                <w:rStyle w:val="Lienhypertexte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E5E" w14:textId="136E20CF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2" w:history="1">
            <w:r w:rsidRPr="00E36B2B">
              <w:rPr>
                <w:rStyle w:val="Lienhypertexte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6503" w14:textId="694F9569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3" w:history="1">
            <w:r w:rsidRPr="00E36B2B">
              <w:rPr>
                <w:rStyle w:val="Lienhypertexte"/>
                <w:noProof/>
              </w:rPr>
              <w:t>1.5.1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0E44" w14:textId="50FE69E4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4" w:history="1">
            <w:r w:rsidRPr="00E36B2B">
              <w:rPr>
                <w:rStyle w:val="Lienhypertexte"/>
                <w:noProof/>
              </w:rPr>
              <w:t>1.5.2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0905" w14:textId="377FFDA6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5" w:history="1">
            <w:r w:rsidRPr="00E36B2B">
              <w:rPr>
                <w:rStyle w:val="Lienhypertexte"/>
                <w:noProof/>
              </w:rPr>
              <w:t>1.5.3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Fonctionnalités requises (Pont de vue du client 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AEC7" w14:textId="63D50931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6" w:history="1">
            <w:r w:rsidRPr="00E36B2B">
              <w:rPr>
                <w:rStyle w:val="Lienhypertexte"/>
                <w:noProof/>
              </w:rPr>
              <w:t>1.5.4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D759" w14:textId="54874245" w:rsidR="003477BB" w:rsidRDefault="003477BB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7" w:history="1">
            <w:r w:rsidRPr="00E36B2B">
              <w:rPr>
                <w:rStyle w:val="Lienhypertexte"/>
                <w:noProof/>
              </w:rPr>
              <w:t>1.5.5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16A5" w14:textId="5F187061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8" w:history="1">
            <w:r w:rsidRPr="00E36B2B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A350" w14:textId="4A41302D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89" w:history="1">
            <w:r w:rsidRPr="00E36B2B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Opportunités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1910" w14:textId="1A800729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0" w:history="1">
            <w:r w:rsidRPr="00E36B2B">
              <w:rPr>
                <w:rStyle w:val="Lienhypertexte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Document d’analyse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7553" w14:textId="4A6BFCE8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1" w:history="1">
            <w:r w:rsidRPr="00E36B2B">
              <w:rPr>
                <w:rStyle w:val="Lienhypertexte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Conception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A3F5" w14:textId="394D716F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2" w:history="1">
            <w:r w:rsidRPr="00E36B2B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A753" w14:textId="4D0771F7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3" w:history="1">
            <w:r w:rsidRPr="00E36B2B">
              <w:rPr>
                <w:rStyle w:val="Lienhypertexte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F345" w14:textId="2D1EA005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4" w:history="1">
            <w:r w:rsidRPr="00E36B2B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68EB" w14:textId="5BD300E5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5" w:history="1">
            <w:r w:rsidRPr="00E36B2B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Uttilisation de l’IA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EAD2" w14:textId="5AED2733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6" w:history="1">
            <w:r w:rsidRPr="00E36B2B">
              <w:rPr>
                <w:rStyle w:val="Lienhypertext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3FE5" w14:textId="0F398D15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7" w:history="1">
            <w:r w:rsidRPr="00E36B2B">
              <w:rPr>
                <w:rStyle w:val="Lienhypertexte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2A95" w14:textId="6F7C5A07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8" w:history="1">
            <w:r w:rsidRPr="00E36B2B">
              <w:rPr>
                <w:rStyle w:val="Lienhypertexte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Bilan de la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494F" w14:textId="0112434B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599" w:history="1">
            <w:r w:rsidRPr="00E36B2B">
              <w:rPr>
                <w:rStyle w:val="Lienhypertexte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117F" w14:textId="51D22429" w:rsidR="003477BB" w:rsidRDefault="003477BB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0" w:history="1">
            <w:r w:rsidRPr="00E36B2B">
              <w:rPr>
                <w:rStyle w:val="Lienhypertexte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1F03" w14:textId="049E521B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1" w:history="1">
            <w:r w:rsidRPr="00E36B2B">
              <w:rPr>
                <w:rStyle w:val="Lienhypertexte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82D0" w14:textId="201CE7A3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2" w:history="1">
            <w:r w:rsidRPr="00E36B2B">
              <w:rPr>
                <w:rStyle w:val="Lienhypertexte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65C4" w14:textId="65186380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3" w:history="1">
            <w:r w:rsidRPr="00E36B2B">
              <w:rPr>
                <w:rStyle w:val="Lienhypertexte"/>
                <w:noProof/>
              </w:rPr>
              <w:t>6.3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E1F3" w14:textId="76826EC1" w:rsidR="003477BB" w:rsidRDefault="003477BB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046604" w:history="1">
            <w:r w:rsidRPr="00E36B2B">
              <w:rPr>
                <w:rStyle w:val="Lienhypertexte"/>
                <w:noProof/>
              </w:rPr>
              <w:t>6.4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36B2B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_Toc210046604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D1A9" w14:textId="04DFE637" w:rsidR="003477BB" w:rsidRDefault="003477BB">
          <w:r>
            <w:rPr>
              <w:b/>
              <w:bCs/>
              <w:lang w:val="fr-FR"/>
            </w:rPr>
            <w:fldChar w:fldCharType="end"/>
          </w:r>
        </w:p>
      </w:sdtContent>
    </w:sdt>
    <w:p w14:paraId="255494BB" w14:textId="0223DF0C" w:rsidR="00742484" w:rsidRDefault="00742484">
      <w:r>
        <w:br w:type="page"/>
      </w:r>
    </w:p>
    <w:p w14:paraId="38DA97D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bookmarkStart w:id="3" w:name="_Toc210046577"/>
      <w:r w:rsidRPr="00932149">
        <w:lastRenderedPageBreak/>
        <w:t>Spécifications</w:t>
      </w:r>
      <w:bookmarkEnd w:id="0"/>
      <w:bookmarkEnd w:id="1"/>
      <w:bookmarkEnd w:id="2"/>
      <w:bookmarkEnd w:id="3"/>
    </w:p>
    <w:p w14:paraId="3500A92A" w14:textId="77777777" w:rsidR="008E53F9" w:rsidRPr="008E53F9" w:rsidRDefault="008E53F9" w:rsidP="008E53F9">
      <w:pPr>
        <w:pStyle w:val="Corpsdetexte"/>
      </w:pPr>
    </w:p>
    <w:p w14:paraId="75668CB7" w14:textId="77777777" w:rsidR="00D160DD" w:rsidRDefault="00753A51" w:rsidP="008E53F9">
      <w:pPr>
        <w:pStyle w:val="Titre2"/>
      </w:pPr>
      <w:bookmarkStart w:id="4" w:name="_Toc308526317"/>
      <w:bookmarkStart w:id="5" w:name="_Toc210046578"/>
      <w:bookmarkStart w:id="6" w:name="_Toc532179969"/>
      <w:bookmarkStart w:id="7" w:name="_Toc165969639"/>
      <w:r>
        <w:t>T</w:t>
      </w:r>
      <w:r w:rsidR="00902523">
        <w:t>itr</w:t>
      </w:r>
      <w:r w:rsidR="0015167D">
        <w:t>e</w:t>
      </w:r>
      <w:bookmarkEnd w:id="4"/>
      <w:bookmarkEnd w:id="5"/>
    </w:p>
    <w:p w14:paraId="7A314E39" w14:textId="77777777" w:rsidR="0015167D" w:rsidRPr="0015167D" w:rsidRDefault="0015167D" w:rsidP="0015167D">
      <w:pPr>
        <w:pStyle w:val="Retraitcorpsdetexte"/>
      </w:pPr>
    </w:p>
    <w:p w14:paraId="5092E9C0" w14:textId="0EA2D8BE" w:rsidR="00F664DF" w:rsidRPr="009C5FD1" w:rsidRDefault="009C5FD1" w:rsidP="0015167D">
      <w:pPr>
        <w:pStyle w:val="Informations"/>
        <w:rPr>
          <w:color w:val="auto"/>
          <w:sz w:val="40"/>
          <w:szCs w:val="40"/>
        </w:rPr>
      </w:pPr>
      <w:r w:rsidRPr="009C5FD1">
        <w:rPr>
          <w:color w:val="auto"/>
          <w:sz w:val="40"/>
          <w:szCs w:val="40"/>
        </w:rPr>
        <w:t>Shoot me up !</w:t>
      </w:r>
    </w:p>
    <w:p w14:paraId="2F1E4D22" w14:textId="77777777" w:rsidR="0015167D" w:rsidRPr="00F664DF" w:rsidRDefault="0015167D" w:rsidP="0015167D">
      <w:pPr>
        <w:pStyle w:val="Retraitcorpsdetexte"/>
      </w:pPr>
    </w:p>
    <w:p w14:paraId="3881D7C9" w14:textId="77777777" w:rsidR="00753A51" w:rsidRDefault="00902523" w:rsidP="008E53F9">
      <w:pPr>
        <w:pStyle w:val="Titre2"/>
      </w:pPr>
      <w:bookmarkStart w:id="8" w:name="_Toc308526318"/>
      <w:bookmarkStart w:id="9" w:name="_Toc210046579"/>
      <w:r>
        <w:t>Description</w:t>
      </w:r>
      <w:bookmarkEnd w:id="8"/>
      <w:bookmarkEnd w:id="9"/>
    </w:p>
    <w:p w14:paraId="684009F7" w14:textId="77777777" w:rsidR="0015167D" w:rsidRPr="0015167D" w:rsidRDefault="0015167D" w:rsidP="0015167D">
      <w:pPr>
        <w:pStyle w:val="Retraitcorpsdetexte"/>
      </w:pPr>
    </w:p>
    <w:p w14:paraId="3FA2F70B" w14:textId="7A7AAC4C" w:rsidR="0015167D" w:rsidRPr="009C5FD1" w:rsidRDefault="009C5FD1" w:rsidP="0015167D">
      <w:pPr>
        <w:pStyle w:val="Retraitcorpsdetexte"/>
        <w:rPr>
          <w:sz w:val="24"/>
          <w:szCs w:val="24"/>
        </w:rPr>
      </w:pPr>
      <w:r w:rsidRPr="009C5FD1">
        <w:rPr>
          <w:sz w:val="24"/>
          <w:szCs w:val="24"/>
        </w:rPr>
        <w:t>Concevoir et réaliser un jeu 2D modulaire de tir à la troisième personne.</w:t>
      </w:r>
    </w:p>
    <w:p w14:paraId="69EC2434" w14:textId="77777777" w:rsidR="00753A51" w:rsidRDefault="00902523" w:rsidP="008E53F9">
      <w:pPr>
        <w:pStyle w:val="Titre2"/>
      </w:pPr>
      <w:bookmarkStart w:id="10" w:name="_Toc308526319"/>
      <w:bookmarkStart w:id="11" w:name="_Toc210046580"/>
      <w:r>
        <w:t>Matériel et logiciels à disposition</w:t>
      </w:r>
      <w:bookmarkEnd w:id="10"/>
      <w:bookmarkEnd w:id="11"/>
    </w:p>
    <w:p w14:paraId="2335DC79" w14:textId="77777777" w:rsidR="0015167D" w:rsidRPr="0015167D" w:rsidRDefault="0015167D" w:rsidP="0015167D">
      <w:pPr>
        <w:pStyle w:val="Retraitcorpsdetexte"/>
      </w:pPr>
    </w:p>
    <w:p w14:paraId="181CF48C" w14:textId="2B4C7960" w:rsidR="00F664DF" w:rsidRPr="009C5FD1" w:rsidRDefault="009C5FD1" w:rsidP="009C5FD1">
      <w:pPr>
        <w:pStyle w:val="Retraitcorpsdetexte"/>
        <w:numPr>
          <w:ilvl w:val="0"/>
          <w:numId w:val="48"/>
        </w:numPr>
        <w:rPr>
          <w:sz w:val="28"/>
          <w:szCs w:val="28"/>
        </w:rPr>
      </w:pPr>
      <w:r w:rsidRPr="009C5FD1">
        <w:rPr>
          <w:sz w:val="28"/>
          <w:szCs w:val="28"/>
        </w:rPr>
        <w:t>Un PC</w:t>
      </w:r>
    </w:p>
    <w:p w14:paraId="3669D84A" w14:textId="206C06D2" w:rsidR="009C5FD1" w:rsidRPr="009C5FD1" w:rsidRDefault="009C5FD1" w:rsidP="009C5FD1">
      <w:pPr>
        <w:pStyle w:val="Retraitcorpsdetexte"/>
        <w:numPr>
          <w:ilvl w:val="0"/>
          <w:numId w:val="48"/>
        </w:numPr>
        <w:rPr>
          <w:sz w:val="28"/>
          <w:szCs w:val="28"/>
        </w:rPr>
      </w:pPr>
      <w:r w:rsidRPr="009C5FD1">
        <w:rPr>
          <w:sz w:val="28"/>
          <w:szCs w:val="28"/>
        </w:rPr>
        <w:t>Accès à Internet</w:t>
      </w:r>
    </w:p>
    <w:p w14:paraId="29DE5FF9" w14:textId="77777777" w:rsidR="00753A51" w:rsidRDefault="00753A51" w:rsidP="008E53F9">
      <w:pPr>
        <w:pStyle w:val="Titre2"/>
      </w:pPr>
      <w:bookmarkStart w:id="12" w:name="_Toc308526320"/>
      <w:bookmarkStart w:id="13" w:name="_Toc210046581"/>
      <w:r>
        <w:t>P</w:t>
      </w:r>
      <w:r w:rsidR="00902523">
        <w:t>rérequis</w:t>
      </w:r>
      <w:bookmarkEnd w:id="12"/>
      <w:bookmarkEnd w:id="13"/>
    </w:p>
    <w:p w14:paraId="5314A760" w14:textId="77777777" w:rsidR="0015167D" w:rsidRPr="0015167D" w:rsidRDefault="0015167D" w:rsidP="0015167D">
      <w:pPr>
        <w:pStyle w:val="Retraitcorpsdetexte"/>
      </w:pPr>
    </w:p>
    <w:p w14:paraId="5A65F87F" w14:textId="3770B0F6" w:rsidR="0015167D" w:rsidRDefault="009C5FD1" w:rsidP="009C5FD1">
      <w:pPr>
        <w:pStyle w:val="Informations"/>
        <w:numPr>
          <w:ilvl w:val="0"/>
          <w:numId w:val="48"/>
        </w:numPr>
        <w:rPr>
          <w:color w:val="auto"/>
          <w:sz w:val="28"/>
          <w:szCs w:val="28"/>
        </w:rPr>
      </w:pPr>
      <w:r w:rsidRPr="009C5FD1">
        <w:rPr>
          <w:color w:val="auto"/>
          <w:sz w:val="28"/>
          <w:szCs w:val="28"/>
        </w:rPr>
        <w:t>Modules de programmation de base</w:t>
      </w:r>
    </w:p>
    <w:p w14:paraId="65094153" w14:textId="635CCB09" w:rsidR="009C5FD1" w:rsidRPr="009C5FD1" w:rsidRDefault="009C5FD1" w:rsidP="009C5FD1">
      <w:pPr>
        <w:pStyle w:val="Informations"/>
        <w:numPr>
          <w:ilvl w:val="0"/>
          <w:numId w:val="48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ICT-320 en cours</w:t>
      </w:r>
    </w:p>
    <w:p w14:paraId="14FB0C30" w14:textId="77777777" w:rsidR="0015167D" w:rsidRPr="00F664DF" w:rsidRDefault="0015167D" w:rsidP="0015167D">
      <w:pPr>
        <w:pStyle w:val="Retraitcorpsdetexte"/>
      </w:pPr>
    </w:p>
    <w:p w14:paraId="7E0F3E10" w14:textId="77777777" w:rsidR="00753A51" w:rsidRDefault="00902523" w:rsidP="008E53F9">
      <w:pPr>
        <w:pStyle w:val="Titre2"/>
      </w:pPr>
      <w:bookmarkStart w:id="14" w:name="_Toc308526321"/>
      <w:bookmarkStart w:id="15" w:name="_Toc210046582"/>
      <w:r>
        <w:t>Cahier des charges</w:t>
      </w:r>
      <w:bookmarkEnd w:id="14"/>
      <w:bookmarkEnd w:id="15"/>
    </w:p>
    <w:p w14:paraId="7C1CC3A7" w14:textId="686E8630" w:rsidR="00936464" w:rsidRDefault="00936464" w:rsidP="00936464">
      <w:pPr>
        <w:pStyle w:val="Titre3"/>
      </w:pPr>
      <w:bookmarkStart w:id="16" w:name="_Toc210046583"/>
      <w:r>
        <w:t>Gestion de projet</w:t>
      </w:r>
      <w:bookmarkEnd w:id="16"/>
    </w:p>
    <w:p w14:paraId="00B03CB0" w14:textId="77777777" w:rsidR="00936464" w:rsidRDefault="00936464" w:rsidP="00936464">
      <w:pPr>
        <w:pStyle w:val="Retraitcorpsdetexte3"/>
      </w:pPr>
    </w:p>
    <w:p w14:paraId="38D5E923" w14:textId="5CD085C5" w:rsidR="00936464" w:rsidRDefault="00936464" w:rsidP="00936464">
      <w:pPr>
        <w:pStyle w:val="Corpsdetexte"/>
        <w:numPr>
          <w:ilvl w:val="0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936464">
        <w:t>La planification est à faire</w:t>
      </w:r>
      <w:r w:rsidRPr="00936464">
        <w:rPr>
          <w:rFonts w:ascii="Century Gothic" w:hAnsi="Century Gothic" w:cs="Arial"/>
          <w:noProof/>
        </w:rPr>
        <w:t xml:space="preserve"> </w:t>
      </w:r>
      <w:r>
        <w:rPr>
          <w:rFonts w:ascii="Century Gothic" w:hAnsi="Century Gothic" w:cs="Arial"/>
          <w:noProof/>
        </w:rPr>
        <w:t>selon les instructions spécifiques de votre chef de projet.</w:t>
      </w:r>
    </w:p>
    <w:p w14:paraId="015DBFBB" w14:textId="77777777" w:rsidR="00936464" w:rsidRPr="007D2DC1" w:rsidRDefault="00936464" w:rsidP="00936464">
      <w:pPr>
        <w:pStyle w:val="Corpsdetexte"/>
        <w:numPr>
          <w:ilvl w:val="0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Un journal de travail devra être rendu. L’outil que vous utilisez est libre, mais les c</w:t>
      </w:r>
      <w:r w:rsidRPr="007D2DC1">
        <w:rPr>
          <w:rFonts w:ascii="Century Gothic" w:hAnsi="Century Gothic" w:cs="Arial"/>
          <w:noProof/>
        </w:rPr>
        <w:t xml:space="preserve">aractéristiques </w:t>
      </w:r>
      <w:r>
        <w:rPr>
          <w:rFonts w:ascii="Century Gothic" w:hAnsi="Century Gothic" w:cs="Arial"/>
          <w:noProof/>
        </w:rPr>
        <w:t>suivantes doivent être</w:t>
      </w:r>
      <w:r w:rsidRPr="007D2DC1">
        <w:rPr>
          <w:rFonts w:ascii="Century Gothic" w:hAnsi="Century Gothic" w:cs="Arial"/>
          <w:noProof/>
        </w:rPr>
        <w:t xml:space="preserve"> respect</w:t>
      </w:r>
      <w:r>
        <w:rPr>
          <w:rFonts w:ascii="Century Gothic" w:hAnsi="Century Gothic" w:cs="Arial"/>
          <w:noProof/>
        </w:rPr>
        <w:t>ées</w:t>
      </w:r>
      <w:r w:rsidRPr="007D2DC1">
        <w:rPr>
          <w:rFonts w:ascii="Century Gothic" w:hAnsi="Century Gothic" w:cs="Arial"/>
          <w:noProof/>
        </w:rPr>
        <w:t xml:space="preserve"> : </w:t>
      </w:r>
    </w:p>
    <w:p w14:paraId="04911E83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La structure et la présentation sont claires et soignées. </w:t>
      </w:r>
    </w:p>
    <w:p w14:paraId="4E4C3632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Les sources, les fichiers, les répertoires, les commits, et autres sources d'informations concernées par le journal sont référencés. </w:t>
      </w:r>
    </w:p>
    <w:p w14:paraId="5CC800C0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>L'état et les durées des t</w:t>
      </w:r>
      <w:r>
        <w:rPr>
          <w:rFonts w:ascii="Century Gothic" w:hAnsi="Century Gothic" w:cs="Arial"/>
          <w:noProof/>
        </w:rPr>
        <w:t>â</w:t>
      </w:r>
      <w:r w:rsidRPr="007D2DC1">
        <w:rPr>
          <w:rFonts w:ascii="Century Gothic" w:hAnsi="Century Gothic" w:cs="Arial"/>
          <w:noProof/>
        </w:rPr>
        <w:t xml:space="preserve">ches mentionnées sont précisés. </w:t>
      </w:r>
    </w:p>
    <w:p w14:paraId="7FD1A581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Toutes les activités planifiées, les aides extérieures, ainsi que les imprévus et les heures supplémentaires y sont mentionnés. </w:t>
      </w:r>
    </w:p>
    <w:p w14:paraId="28C74B50" w14:textId="77777777" w:rsidR="00936464" w:rsidRPr="007D2DC1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Les succès et les échecs sont mentionnés. </w:t>
      </w:r>
    </w:p>
    <w:p w14:paraId="2F9239C5" w14:textId="5C074363" w:rsidR="00936464" w:rsidRPr="00936464" w:rsidRDefault="00936464" w:rsidP="00936464">
      <w:pPr>
        <w:pStyle w:val="Corpsdetexte"/>
        <w:numPr>
          <w:ilvl w:val="1"/>
          <w:numId w:val="51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7D2DC1">
        <w:rPr>
          <w:rFonts w:ascii="Century Gothic" w:hAnsi="Century Gothic" w:cs="Arial"/>
          <w:noProof/>
        </w:rPr>
        <w:t xml:space="preserve">Le travail journalier et son appréciation critique, ainsi que les réflexions y figurent. </w:t>
      </w:r>
    </w:p>
    <w:p w14:paraId="0F04F732" w14:textId="51314D43" w:rsidR="00753A51" w:rsidRDefault="00936464" w:rsidP="006E2CE8">
      <w:pPr>
        <w:pStyle w:val="Titre3"/>
      </w:pPr>
      <w:bookmarkStart w:id="17" w:name="_Toc210046584"/>
      <w:r>
        <w:t>Qualité</w:t>
      </w:r>
      <w:bookmarkEnd w:id="17"/>
    </w:p>
    <w:p w14:paraId="4C8BF93A" w14:textId="77777777" w:rsidR="00F664DF" w:rsidRDefault="00F664DF" w:rsidP="00F664DF">
      <w:pPr>
        <w:pStyle w:val="Retraitcorpsdetexte3"/>
      </w:pPr>
    </w:p>
    <w:p w14:paraId="58FA1C3F" w14:textId="77777777" w:rsidR="00936464" w:rsidRPr="00042172" w:rsidRDefault="00936464" w:rsidP="00936464">
      <w:pPr>
        <w:pStyle w:val="Corpsdetexte"/>
        <w:numPr>
          <w:ilvl w:val="0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Réaliser un programme informatique de qualité</w:t>
      </w:r>
    </w:p>
    <w:p w14:paraId="0E1A82B8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lastRenderedPageBreak/>
        <w:t>Organisé (namespace, classes, commit log,…)</w:t>
      </w:r>
    </w:p>
    <w:p w14:paraId="2A157A8D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Compacté (pas de copié/collé,…)</w:t>
      </w:r>
    </w:p>
    <w:p w14:paraId="150B456C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Optimisé (utilisation de structures adaptées)</w:t>
      </w:r>
    </w:p>
    <w:p w14:paraId="6C72FDAC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Testé</w:t>
      </w:r>
      <w:r>
        <w:rPr>
          <w:rFonts w:ascii="Century Gothic" w:hAnsi="Century Gothic" w:cs="Arial"/>
          <w:noProof/>
        </w:rPr>
        <w:t xml:space="preserve"> (tests unitaires)</w:t>
      </w:r>
    </w:p>
    <w:p w14:paraId="127AAD98" w14:textId="77777777" w:rsidR="00936464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Commenté</w:t>
      </w:r>
    </w:p>
    <w:p w14:paraId="0762484F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Complet (code, script DB, maquettes PDF, éxécutable, …)</w:t>
      </w:r>
    </w:p>
    <w:p w14:paraId="607CB8FE" w14:textId="77777777" w:rsidR="00936464" w:rsidRPr="00042172" w:rsidRDefault="00936464" w:rsidP="00936464">
      <w:pPr>
        <w:pStyle w:val="Corpsdetexte"/>
        <w:numPr>
          <w:ilvl w:val="0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Prouver que vous êtes digne de confiance lorsqu’on vous confie un projet</w:t>
      </w:r>
    </w:p>
    <w:p w14:paraId="2BD1CE41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Journal de travail à jour</w:t>
      </w:r>
    </w:p>
    <w:p w14:paraId="2AE24F42" w14:textId="77777777" w:rsidR="00936464" w:rsidRPr="00042172" w:rsidRDefault="00936464" w:rsidP="00936464">
      <w:pPr>
        <w:pStyle w:val="Corpsdetexte"/>
        <w:numPr>
          <w:ilvl w:val="1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Pro-activité</w:t>
      </w:r>
    </w:p>
    <w:p w14:paraId="470760EE" w14:textId="77777777" w:rsidR="00936464" w:rsidRPr="00042172" w:rsidRDefault="00936464" w:rsidP="00936464">
      <w:pPr>
        <w:pStyle w:val="Corpsdetexte"/>
        <w:numPr>
          <w:ilvl w:val="2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b/>
          <w:noProof/>
        </w:rPr>
        <w:t>Poser des questions</w:t>
      </w:r>
      <w:r w:rsidRPr="00042172">
        <w:rPr>
          <w:rFonts w:ascii="Century Gothic" w:hAnsi="Century Gothic" w:cs="Arial"/>
          <w:noProof/>
        </w:rPr>
        <w:t xml:space="preserve"> au client</w:t>
      </w:r>
    </w:p>
    <w:p w14:paraId="011E6F05" w14:textId="77777777" w:rsidR="00936464" w:rsidRPr="00042172" w:rsidRDefault="00936464" w:rsidP="00936464">
      <w:pPr>
        <w:pStyle w:val="Corpsdetexte"/>
        <w:numPr>
          <w:ilvl w:val="2"/>
          <w:numId w:val="52"/>
        </w:numPr>
        <w:tabs>
          <w:tab w:val="clear" w:pos="4395"/>
        </w:tabs>
        <w:rPr>
          <w:rFonts w:ascii="Century Gothic" w:hAnsi="Century Gothic" w:cs="Arial"/>
          <w:noProof/>
        </w:rPr>
      </w:pPr>
      <w:r w:rsidRPr="00042172">
        <w:rPr>
          <w:rFonts w:ascii="Century Gothic" w:hAnsi="Century Gothic" w:cs="Arial"/>
          <w:noProof/>
        </w:rPr>
        <w:t>Faire des démonstrations</w:t>
      </w:r>
    </w:p>
    <w:p w14:paraId="0795BD28" w14:textId="77777777" w:rsidR="00936464" w:rsidRPr="00042172" w:rsidRDefault="00936464" w:rsidP="00936464">
      <w:pPr>
        <w:pStyle w:val="Corpsdetexte"/>
        <w:numPr>
          <w:ilvl w:val="2"/>
          <w:numId w:val="52"/>
        </w:numPr>
        <w:tabs>
          <w:tab w:val="clear" w:pos="4395"/>
        </w:tabs>
        <w:rPr>
          <w:rStyle w:val="Titre2Car"/>
          <w:rFonts w:ascii="Century Gothic" w:hAnsi="Century Gothic"/>
          <w:b w:val="0"/>
          <w:noProof/>
          <w:sz w:val="22"/>
        </w:rPr>
      </w:pPr>
      <w:r w:rsidRPr="00042172">
        <w:rPr>
          <w:rFonts w:ascii="Century Gothic" w:hAnsi="Century Gothic" w:cs="Arial"/>
          <w:noProof/>
        </w:rPr>
        <w:t>Utiliser un système de versioning de code (GIT)</w:t>
      </w:r>
    </w:p>
    <w:p w14:paraId="5DF7EB45" w14:textId="77777777" w:rsidR="0015167D" w:rsidRPr="00F664DF" w:rsidRDefault="0015167D" w:rsidP="00F664DF">
      <w:pPr>
        <w:pStyle w:val="Retraitcorpsdetexte3"/>
      </w:pPr>
    </w:p>
    <w:p w14:paraId="0B099CDF" w14:textId="08FC0E42" w:rsidR="00753A51" w:rsidRDefault="00936464" w:rsidP="006E2CE8">
      <w:pPr>
        <w:pStyle w:val="Titre3"/>
      </w:pPr>
      <w:bookmarkStart w:id="18" w:name="_Toc210046585"/>
      <w:r>
        <w:t xml:space="preserve">Fonctionnalités requises (Pont de vue du </w:t>
      </w:r>
      <w:proofErr w:type="gramStart"/>
      <w:r>
        <w:t>client )</w:t>
      </w:r>
      <w:bookmarkEnd w:id="18"/>
      <w:proofErr w:type="gramEnd"/>
    </w:p>
    <w:p w14:paraId="0AD3D295" w14:textId="77777777" w:rsidR="00F664DF" w:rsidRDefault="00F664DF" w:rsidP="00F664DF">
      <w:pPr>
        <w:pStyle w:val="Retraitcorpsdetexte3"/>
      </w:pPr>
    </w:p>
    <w:p w14:paraId="4A1D52C5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En quelques mots, l’objectif est de réaliser un jeu </w:t>
      </w:r>
      <w:r w:rsidRPr="00D1064A">
        <w:rPr>
          <w:rFonts w:ascii="Century Gothic" w:eastAsia="Century Gothic" w:hAnsi="Century Gothic" w:cs="Century Gothic"/>
        </w:rPr>
        <w:t>« </w:t>
      </w:r>
      <w:proofErr w:type="spellStart"/>
      <w:r w:rsidRPr="00D1064A">
        <w:rPr>
          <w:rFonts w:ascii="Century Gothic" w:eastAsia="Century Gothic" w:hAnsi="Century Gothic" w:cs="Century Gothic"/>
        </w:rPr>
        <w:t>shoot’em</w:t>
      </w:r>
      <w:proofErr w:type="spellEnd"/>
      <w:r w:rsidRPr="00D1064A">
        <w:rPr>
          <w:rFonts w:ascii="Century Gothic" w:eastAsia="Century Gothic" w:hAnsi="Century Gothic" w:cs="Century Gothic"/>
        </w:rPr>
        <w:t xml:space="preserve"> up 2D », comme </w:t>
      </w:r>
      <w:proofErr w:type="spellStart"/>
      <w:r w:rsidRPr="00D1064A">
        <w:rPr>
          <w:rFonts w:ascii="Century Gothic" w:eastAsia="Century Gothic" w:hAnsi="Century Gothic" w:cs="Century Gothic"/>
        </w:rPr>
        <w:t>Space</w:t>
      </w:r>
      <w:proofErr w:type="spellEnd"/>
      <w:r w:rsidRPr="00D1064A">
        <w:rPr>
          <w:rFonts w:eastAsia="Century Gothic" w:cs="Arial"/>
        </w:rPr>
        <w:t> </w:t>
      </w:r>
      <w:proofErr w:type="spellStart"/>
      <w:r w:rsidRPr="00D1064A">
        <w:rPr>
          <w:rFonts w:ascii="Century Gothic" w:eastAsia="Century Gothic" w:hAnsi="Century Gothic" w:cs="Century Gothic"/>
        </w:rPr>
        <w:t>Invader</w:t>
      </w:r>
      <w:proofErr w:type="spellEnd"/>
      <w:r>
        <w:rPr>
          <w:rFonts w:ascii="Century Gothic" w:eastAsia="Century Gothic" w:hAnsi="Century Gothic" w:cs="Century Gothic"/>
        </w:rPr>
        <w:t>.</w:t>
      </w:r>
    </w:p>
    <w:p w14:paraId="61FD2ECC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 thème est libre ! Au lieu d’un vaisseau qui tire des missiles sur des aliens, vous pouvez faire des pingouins qui lancent des boules de neige sur des phoques par exemple. Soyez créatifs.</w:t>
      </w:r>
    </w:p>
    <w:p w14:paraId="48F94324" w14:textId="77777777" w:rsidR="00936464" w:rsidRPr="00D1064A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Quelque soit votre thème, les points suivants doivent être satisfaits </w:t>
      </w:r>
      <w:r w:rsidRPr="00EF798D">
        <w:rPr>
          <w:rFonts w:ascii="Century Gothic" w:eastAsia="Century Gothic" w:hAnsi="Century Gothic" w:cs="Century Gothic"/>
        </w:rPr>
        <w:t>pour satisfaire le critère « Rythme de travail, Rapidité, Efficacité »</w:t>
      </w:r>
      <w:r>
        <w:rPr>
          <w:rFonts w:ascii="Century Gothic" w:eastAsia="Century Gothic" w:hAnsi="Century Gothic" w:cs="Century Gothic"/>
        </w:rPr>
        <w:t>.</w:t>
      </w:r>
    </w:p>
    <w:p w14:paraId="1D919FA9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L’espace de jeu contient au minimum 5 obstacles infranchissables (ni par le joueur, ni par les ennemis). Ils peuvent </w:t>
      </w:r>
      <w:proofErr w:type="gramStart"/>
      <w:r>
        <w:rPr>
          <w:rFonts w:ascii="Century Gothic" w:hAnsi="Century Gothic"/>
        </w:rPr>
        <w:t>par contre</w:t>
      </w:r>
      <w:proofErr w:type="gramEnd"/>
      <w:r>
        <w:rPr>
          <w:rFonts w:ascii="Century Gothic" w:hAnsi="Century Gothic"/>
        </w:rPr>
        <w:t xml:space="preserve"> être détruits. L’analyse fonctionnelle montre clairement comment cela se passe.</w:t>
      </w:r>
    </w:p>
    <w:p w14:paraId="76A6D93A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 joueur se déplace au moyen de touches du clavier. L’analyse fonctionnelle montre clairement :</w:t>
      </w:r>
    </w:p>
    <w:p w14:paraId="79E8872B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Les possibilités de mouvement</w:t>
      </w:r>
    </w:p>
    <w:p w14:paraId="68967B9F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Les conditions de victoire et de défaite</w:t>
      </w:r>
    </w:p>
    <w:p w14:paraId="70117E77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 joueur peut tirer (balles, missiles, boules de neige, popcorn, …). L’analyse fonctionnelle montre clairement les modalités de tir (</w:t>
      </w:r>
      <w:proofErr w:type="spellStart"/>
      <w:r>
        <w:rPr>
          <w:rFonts w:ascii="Century Gothic" w:hAnsi="Century Gothic"/>
        </w:rPr>
        <w:t>cooldown</w:t>
      </w:r>
      <w:proofErr w:type="spellEnd"/>
      <w:r>
        <w:rPr>
          <w:rFonts w:ascii="Century Gothic" w:hAnsi="Century Gothic"/>
        </w:rPr>
        <w:t>, rafale, recharge, …)</w:t>
      </w:r>
    </w:p>
    <w:p w14:paraId="6A2D9729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Les ennemis sont nombreux : au moins 10 dès le départ. L’analyse fonctionnelle montre clairement :</w:t>
      </w:r>
    </w:p>
    <w:p w14:paraId="720CEA84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Leur mouvements (mode de déplacement, limites, obstacles)</w:t>
      </w:r>
    </w:p>
    <w:p w14:paraId="748DB5FF" w14:textId="77777777" w:rsidR="00936464" w:rsidRDefault="00936464" w:rsidP="00936464">
      <w:pPr>
        <w:pStyle w:val="Corpsdetexte"/>
        <w:numPr>
          <w:ilvl w:val="3"/>
          <w:numId w:val="53"/>
        </w:numPr>
        <w:tabs>
          <w:tab w:val="clear" w:pos="4395"/>
        </w:tabs>
        <w:ind w:left="1985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Leur résistance aux tirs</w:t>
      </w:r>
    </w:p>
    <w:p w14:paraId="7B8BF523" w14:textId="77777777" w:rsidR="00936464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Un score est maintenu et affiché. L’analyse fonctionnelle définit les points que valent chaque type d’ennemi.</w:t>
      </w:r>
    </w:p>
    <w:p w14:paraId="43484982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Pour aller au-delà du minimum :</w:t>
      </w:r>
    </w:p>
    <w:p w14:paraId="4738DB90" w14:textId="77777777" w:rsidR="00936464" w:rsidRPr="00D1064A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 w:rsidRPr="00D1064A">
        <w:rPr>
          <w:rFonts w:ascii="Century Gothic" w:hAnsi="Century Gothic"/>
        </w:rPr>
        <w:t>Avoir plusieurs niveaux</w:t>
      </w:r>
    </w:p>
    <w:p w14:paraId="6B4C0D42" w14:textId="77777777" w:rsidR="00936464" w:rsidRPr="00D1064A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 w:rsidRPr="00D1064A">
        <w:rPr>
          <w:rFonts w:ascii="Century Gothic" w:hAnsi="Century Gothic"/>
        </w:rPr>
        <w:lastRenderedPageBreak/>
        <w:t>Gérer les high scores</w:t>
      </w:r>
    </w:p>
    <w:p w14:paraId="5FA59708" w14:textId="77777777" w:rsidR="00936464" w:rsidRPr="00D1064A" w:rsidRDefault="00936464" w:rsidP="00936464">
      <w:pPr>
        <w:pStyle w:val="Corpsdetexte"/>
        <w:numPr>
          <w:ilvl w:val="1"/>
          <w:numId w:val="53"/>
        </w:numPr>
        <w:tabs>
          <w:tab w:val="clear" w:pos="4395"/>
        </w:tabs>
        <w:jc w:val="left"/>
        <w:rPr>
          <w:rFonts w:ascii="Century Gothic" w:hAnsi="Century Gothic"/>
        </w:rPr>
      </w:pPr>
      <w:r w:rsidRPr="00D1064A">
        <w:rPr>
          <w:rFonts w:ascii="Century Gothic" w:hAnsi="Century Gothic"/>
        </w:rPr>
        <w:t xml:space="preserve">Autre proposition personnelle, validée par le </w:t>
      </w:r>
      <w:proofErr w:type="spellStart"/>
      <w:r w:rsidRPr="00D1064A">
        <w:rPr>
          <w:rFonts w:ascii="Century Gothic" w:hAnsi="Century Gothic"/>
        </w:rPr>
        <w:t>CdP</w:t>
      </w:r>
      <w:proofErr w:type="spellEnd"/>
    </w:p>
    <w:p w14:paraId="3C947E36" w14:textId="77777777" w:rsidR="0015167D" w:rsidRPr="00F664DF" w:rsidRDefault="0015167D" w:rsidP="00F664DF">
      <w:pPr>
        <w:pStyle w:val="Retraitcorpsdetexte3"/>
      </w:pPr>
    </w:p>
    <w:p w14:paraId="27BAAE04" w14:textId="79AE03D8" w:rsidR="00753A51" w:rsidRDefault="00936464" w:rsidP="00EE55F0">
      <w:pPr>
        <w:pStyle w:val="Titre3"/>
      </w:pPr>
      <w:bookmarkStart w:id="19" w:name="_Toc210046586"/>
      <w:r>
        <w:t>Livrable</w:t>
      </w:r>
      <w:bookmarkEnd w:id="19"/>
    </w:p>
    <w:p w14:paraId="3FB2A579" w14:textId="77777777" w:rsidR="00F664DF" w:rsidRDefault="00F664DF" w:rsidP="00F664DF">
      <w:pPr>
        <w:pStyle w:val="Retraitcorpsdetexte3"/>
      </w:pPr>
    </w:p>
    <w:p w14:paraId="41673ED5" w14:textId="77777777" w:rsidR="00936464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Une livraison du projet consiste en une </w:t>
      </w:r>
      <w:hyperlink r:id="rId12" w:history="1">
        <w:r w:rsidRPr="00885ED8">
          <w:rPr>
            <w:rStyle w:val="Lienhypertexte"/>
            <w:rFonts w:ascii="Century Gothic" w:eastAsia="Century Gothic" w:hAnsi="Century Gothic" w:cs="Century Gothic"/>
          </w:rPr>
          <w:t xml:space="preserve">release </w:t>
        </w:r>
        <w:proofErr w:type="spellStart"/>
        <w:r w:rsidRPr="00885ED8">
          <w:rPr>
            <w:rStyle w:val="Lienhypertexte"/>
            <w:rFonts w:ascii="Century Gothic" w:eastAsia="Century Gothic" w:hAnsi="Century Gothic" w:cs="Century Gothic"/>
          </w:rPr>
          <w:t>Github</w:t>
        </w:r>
        <w:proofErr w:type="spellEnd"/>
      </w:hyperlink>
      <w:r>
        <w:rPr>
          <w:rFonts w:ascii="Century Gothic" w:eastAsia="Century Gothic" w:hAnsi="Century Gothic" w:cs="Century Gothic"/>
        </w:rPr>
        <w:t>, à laquelle les assets suivants sont joints :</w:t>
      </w:r>
    </w:p>
    <w:p w14:paraId="30E24839" w14:textId="77777777" w:rsidR="00936464" w:rsidRDefault="00936464" w:rsidP="00936464">
      <w:pPr>
        <w:pStyle w:val="Corpsdetexte"/>
        <w:numPr>
          <w:ilvl w:val="0"/>
          <w:numId w:val="54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rapport (en .pdf)</w:t>
      </w:r>
    </w:p>
    <w:p w14:paraId="73F97A30" w14:textId="77777777" w:rsidR="00936464" w:rsidRDefault="00936464" w:rsidP="00936464">
      <w:pPr>
        <w:pStyle w:val="Corpsdetexte"/>
        <w:numPr>
          <w:ilvl w:val="0"/>
          <w:numId w:val="54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journal de travail (en .pdf)</w:t>
      </w:r>
    </w:p>
    <w:p w14:paraId="44D16837" w14:textId="77777777" w:rsidR="00936464" w:rsidRDefault="00936464" w:rsidP="00936464">
      <w:pPr>
        <w:pStyle w:val="Corpsdetexte"/>
        <w:numPr>
          <w:ilvl w:val="0"/>
          <w:numId w:val="54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La grille d’évaluation auto-remplie (en .pdf)</w:t>
      </w:r>
    </w:p>
    <w:p w14:paraId="3097EBA9" w14:textId="77777777" w:rsidR="00936464" w:rsidRPr="00885ED8" w:rsidRDefault="00936464" w:rsidP="00936464">
      <w:pPr>
        <w:pStyle w:val="paragraphe3"/>
        <w:keepNext/>
        <w:spacing w:before="120" w:after="120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Quatre</w:t>
      </w:r>
      <w:r w:rsidRPr="00885ED8">
        <w:rPr>
          <w:rFonts w:ascii="Century Gothic" w:eastAsia="Century Gothic" w:hAnsi="Century Gothic" w:cs="Century Gothic"/>
        </w:rPr>
        <w:t xml:space="preserve"> livraisons doivent être faites :</w:t>
      </w:r>
    </w:p>
    <w:p w14:paraId="4F387887" w14:textId="77777777" w:rsidR="00936464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27 Août. Le rapport et la grille d’évaluation ne sont pas demandées, mais le journal de travail oui. Dans le dossier /doc, on retrouve le cahier des charges finalisé (nom, prénom, …) et signé. En pdf.</w:t>
      </w:r>
    </w:p>
    <w:p w14:paraId="4474AD7B" w14:textId="77777777" w:rsidR="00936464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5 septembre. L’introduction, le planning et l’analyse fonctionnelle sont finies.</w:t>
      </w:r>
    </w:p>
    <w:p w14:paraId="4B302ABD" w14:textId="77777777" w:rsidR="00936464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10 octobre</w:t>
      </w:r>
    </w:p>
    <w:p w14:paraId="11E47373" w14:textId="77777777" w:rsidR="00936464" w:rsidRPr="00885ED8" w:rsidRDefault="00936464" w:rsidP="00936464">
      <w:pPr>
        <w:pStyle w:val="Corpsdetexte"/>
        <w:keepNext/>
        <w:numPr>
          <w:ilvl w:val="0"/>
          <w:numId w:val="55"/>
        </w:numPr>
        <w:tabs>
          <w:tab w:val="clear" w:pos="4395"/>
        </w:tabs>
        <w:rPr>
          <w:rFonts w:ascii="Century Gothic" w:hAnsi="Century Gothic" w:cs="Arial"/>
          <w:noProof/>
        </w:rPr>
      </w:pPr>
      <w:r>
        <w:rPr>
          <w:rFonts w:ascii="Century Gothic" w:hAnsi="Century Gothic" w:cs="Arial"/>
          <w:noProof/>
        </w:rPr>
        <w:t>Le 31 octobre (finale)</w:t>
      </w:r>
    </w:p>
    <w:p w14:paraId="0E05BF57" w14:textId="77777777" w:rsidR="0015167D" w:rsidRPr="00F664DF" w:rsidRDefault="0015167D" w:rsidP="00F664DF">
      <w:pPr>
        <w:pStyle w:val="Retraitcorpsdetexte3"/>
      </w:pPr>
    </w:p>
    <w:p w14:paraId="0D8A27BA" w14:textId="7E061C7F" w:rsidR="00753A51" w:rsidRDefault="00936464" w:rsidP="006E2CE8">
      <w:pPr>
        <w:pStyle w:val="Titre3"/>
      </w:pPr>
      <w:bookmarkStart w:id="20" w:name="_Toc210046587"/>
      <w:r>
        <w:t>Rapport</w:t>
      </w:r>
      <w:bookmarkEnd w:id="20"/>
    </w:p>
    <w:p w14:paraId="0822CA1D" w14:textId="77777777" w:rsidR="00F664DF" w:rsidRDefault="00F664DF" w:rsidP="00F664DF">
      <w:pPr>
        <w:pStyle w:val="Retraitcorpsdetexte3"/>
      </w:pPr>
    </w:p>
    <w:p w14:paraId="79D89FFC" w14:textId="77777777" w:rsidR="00936464" w:rsidRPr="00135005" w:rsidRDefault="00936464" w:rsidP="00936464">
      <w:pPr>
        <w:pStyle w:val="paragraphe3"/>
        <w:spacing w:before="120" w:after="120" w:line="259" w:lineRule="auto"/>
        <w:ind w:left="567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Les sections du rapport sont</w:t>
      </w:r>
      <w:r w:rsidRPr="00135005">
        <w:rPr>
          <w:rFonts w:ascii="Century Gothic" w:eastAsia="Century Gothic" w:hAnsi="Century Gothic" w:cs="Century Gothic"/>
        </w:rPr>
        <w:t> :</w:t>
      </w:r>
    </w:p>
    <w:p w14:paraId="067E8B8C" w14:textId="77777777" w:rsidR="00936464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Introduction. Attention à donner les objectifs pédagogiques </w:t>
      </w:r>
      <w:r w:rsidRPr="00135005">
        <w:rPr>
          <w:rFonts w:ascii="Century Gothic" w:hAnsi="Century Gothic"/>
          <w:b/>
          <w:bCs/>
          <w:u w:val="single"/>
        </w:rPr>
        <w:t>et</w:t>
      </w:r>
      <w:r>
        <w:rPr>
          <w:rFonts w:ascii="Century Gothic" w:hAnsi="Century Gothic"/>
        </w:rPr>
        <w:t xml:space="preserve"> produit</w:t>
      </w:r>
    </w:p>
    <w:p w14:paraId="3FBC3D38" w14:textId="77777777" w:rsidR="00936464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385727F" w14:textId="77777777" w:rsidR="00936464" w:rsidRPr="00135005" w:rsidRDefault="00936464" w:rsidP="00936464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 w:rsidRPr="00135005">
        <w:rPr>
          <w:rFonts w:ascii="Century Gothic" w:hAnsi="Century Gothic"/>
        </w:rPr>
        <w:t xml:space="preserve">Analyse fonctionnelle (inclus </w:t>
      </w:r>
      <w:r>
        <w:rPr>
          <w:rFonts w:ascii="Century Gothic" w:hAnsi="Century Gothic"/>
        </w:rPr>
        <w:t>m</w:t>
      </w:r>
      <w:r w:rsidRPr="00135005">
        <w:rPr>
          <w:rFonts w:ascii="Century Gothic" w:hAnsi="Century Gothic"/>
        </w:rPr>
        <w:t>aquettes</w:t>
      </w:r>
      <w:r>
        <w:rPr>
          <w:rFonts w:ascii="Century Gothic" w:hAnsi="Century Gothic"/>
        </w:rPr>
        <w:t>)</w:t>
      </w:r>
    </w:p>
    <w:p w14:paraId="667963EC" w14:textId="77777777" w:rsidR="0054634E" w:rsidRDefault="00936464" w:rsidP="0054634E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Conception, avec au minimum un diagramme. Attention : une section ne contenant qu’un diagramme sans aucune explication est insuffisante.</w:t>
      </w:r>
    </w:p>
    <w:p w14:paraId="18206622" w14:textId="1182EAE1" w:rsidR="007F30AE" w:rsidRDefault="00936464" w:rsidP="0054634E">
      <w:pPr>
        <w:pStyle w:val="Corpsdetexte"/>
        <w:numPr>
          <w:ilvl w:val="1"/>
          <w:numId w:val="56"/>
        </w:numPr>
        <w:tabs>
          <w:tab w:val="clear" w:pos="4395"/>
        </w:tabs>
        <w:jc w:val="left"/>
        <w:rPr>
          <w:rFonts w:ascii="Century Gothic" w:hAnsi="Century Gothic"/>
        </w:rPr>
      </w:pPr>
      <w:r w:rsidRPr="0054634E">
        <w:rPr>
          <w:rFonts w:ascii="Century Gothic" w:hAnsi="Century Gothic"/>
        </w:rPr>
        <w:t>Chapitre explicatif de l’usage fait de l’IA dans ce proje</w:t>
      </w:r>
      <w:bookmarkEnd w:id="6"/>
      <w:bookmarkEnd w:id="7"/>
      <w:r w:rsidR="00CA7ECF" w:rsidRPr="0054634E">
        <w:rPr>
          <w:rFonts w:ascii="Century Gothic" w:hAnsi="Century Gothic"/>
        </w:rPr>
        <w:t>t.</w:t>
      </w:r>
    </w:p>
    <w:p w14:paraId="443F357E" w14:textId="77777777" w:rsidR="00825BA7" w:rsidRPr="0054634E" w:rsidRDefault="00825BA7" w:rsidP="00825BA7">
      <w:pPr>
        <w:pStyle w:val="Corpsdetexte"/>
        <w:tabs>
          <w:tab w:val="clear" w:pos="4395"/>
        </w:tabs>
        <w:ind w:left="1364"/>
        <w:jc w:val="left"/>
        <w:rPr>
          <w:rFonts w:ascii="Century Gothic" w:hAnsi="Century Gothic"/>
        </w:rPr>
      </w:pPr>
    </w:p>
    <w:p w14:paraId="2DFAF614" w14:textId="77777777"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bookmarkStart w:id="24" w:name="_Toc210046588"/>
      <w:r w:rsidRPr="007F30AE">
        <w:t>Analyse</w:t>
      </w:r>
      <w:bookmarkEnd w:id="21"/>
      <w:bookmarkEnd w:id="22"/>
      <w:bookmarkEnd w:id="23"/>
      <w:bookmarkEnd w:id="24"/>
    </w:p>
    <w:p w14:paraId="1F7C0CDC" w14:textId="77777777" w:rsidR="004206A2" w:rsidRDefault="004206A2" w:rsidP="008E53F9">
      <w:pPr>
        <w:pStyle w:val="Titre2"/>
      </w:pPr>
      <w:bookmarkStart w:id="25" w:name="_Toc532179967"/>
      <w:bookmarkStart w:id="26" w:name="_Toc165969651"/>
      <w:bookmarkStart w:id="27" w:name="_Toc308526335"/>
      <w:bookmarkStart w:id="28" w:name="_Toc210046591"/>
      <w:r w:rsidRPr="007F30AE">
        <w:t>Conception des tests</w:t>
      </w:r>
      <w:bookmarkEnd w:id="25"/>
      <w:bookmarkEnd w:id="26"/>
      <w:bookmarkEnd w:id="27"/>
      <w:bookmarkEnd w:id="28"/>
    </w:p>
    <w:p w14:paraId="3ECD12A7" w14:textId="113B5EED" w:rsidR="008D149D" w:rsidRDefault="008D149D" w:rsidP="008D149D">
      <w:pPr>
        <w:pStyle w:val="Retraitcorpsdetexte"/>
      </w:pPr>
      <w:r>
        <w:t>Mon jeu est totalement fonctionnel avec toutes les fonctionnalités qui étaient demandées.</w:t>
      </w:r>
    </w:p>
    <w:p w14:paraId="2ED134E7" w14:textId="77777777" w:rsidR="008D149D" w:rsidRDefault="008D149D" w:rsidP="00825BA7">
      <w:pPr>
        <w:pStyle w:val="Retraitcorpsdetexte"/>
      </w:pPr>
    </w:p>
    <w:p w14:paraId="245D44D9" w14:textId="77777777" w:rsidR="008D149D" w:rsidRDefault="008D149D" w:rsidP="00825BA7">
      <w:pPr>
        <w:pStyle w:val="Retraitcorpsdetexte"/>
      </w:pPr>
    </w:p>
    <w:p w14:paraId="595AB54C" w14:textId="77777777" w:rsidR="008D149D" w:rsidRDefault="008D149D" w:rsidP="00825BA7">
      <w:pPr>
        <w:pStyle w:val="Retraitcorpsdetexte"/>
      </w:pPr>
    </w:p>
    <w:p w14:paraId="362C9AF3" w14:textId="77777777" w:rsidR="008D149D" w:rsidRDefault="008D149D" w:rsidP="00825BA7">
      <w:pPr>
        <w:pStyle w:val="Retraitcorpsdetexte"/>
      </w:pPr>
    </w:p>
    <w:p w14:paraId="2A07E016" w14:textId="77777777" w:rsidR="008D149D" w:rsidRDefault="008D149D" w:rsidP="00825BA7">
      <w:pPr>
        <w:pStyle w:val="Retraitcorpsdetexte"/>
      </w:pPr>
    </w:p>
    <w:p w14:paraId="45D7D0E5" w14:textId="77777777" w:rsidR="008D149D" w:rsidRDefault="008D149D" w:rsidP="00825BA7">
      <w:pPr>
        <w:pStyle w:val="Retraitcorpsdetexte"/>
      </w:pPr>
    </w:p>
    <w:p w14:paraId="589A5C4C" w14:textId="77777777" w:rsidR="008D149D" w:rsidRDefault="008D149D" w:rsidP="00825BA7">
      <w:pPr>
        <w:pStyle w:val="Retraitcorpsdetexte"/>
      </w:pPr>
    </w:p>
    <w:p w14:paraId="3AD88741" w14:textId="77777777" w:rsidR="008D149D" w:rsidRDefault="008D149D" w:rsidP="00825BA7">
      <w:pPr>
        <w:pStyle w:val="Retraitcorpsdetexte"/>
      </w:pPr>
    </w:p>
    <w:p w14:paraId="72809769" w14:textId="10447F38" w:rsidR="00825BA7" w:rsidRDefault="00825BA7" w:rsidP="00825BA7">
      <w:pPr>
        <w:pStyle w:val="Retraitcorpsdetexte"/>
      </w:pPr>
      <w:r>
        <w:lastRenderedPageBreak/>
        <w:t>Voici les maquettes pour voir comment fonctionne mon jeu :</w:t>
      </w:r>
    </w:p>
    <w:p w14:paraId="01EF156E" w14:textId="77777777" w:rsidR="00825BA7" w:rsidRDefault="00825BA7" w:rsidP="00825BA7">
      <w:pPr>
        <w:pStyle w:val="Retraitcorpsdetexte"/>
      </w:pPr>
    </w:p>
    <w:p w14:paraId="7A85BA65" w14:textId="655594A0" w:rsidR="00825BA7" w:rsidRPr="00825BA7" w:rsidRDefault="00825BA7" w:rsidP="00825BA7">
      <w:pPr>
        <w:pStyle w:val="Retraitcorpsdetexte"/>
        <w:rPr>
          <w:b/>
          <w:bCs/>
          <w:u w:val="single"/>
        </w:rPr>
      </w:pPr>
      <w:r w:rsidRPr="00825BA7">
        <w:rPr>
          <w:b/>
          <w:bCs/>
          <w:u w:val="single"/>
        </w:rPr>
        <w:t>Dessin du vaisseau :</w:t>
      </w:r>
    </w:p>
    <w:p w14:paraId="464BCB4D" w14:textId="77777777" w:rsidR="00825BA7" w:rsidRDefault="00825BA7" w:rsidP="00825BA7">
      <w:pPr>
        <w:pStyle w:val="Retraitcorpsdetexte"/>
      </w:pPr>
    </w:p>
    <w:p w14:paraId="1EB7B296" w14:textId="15A5ACC0" w:rsidR="00825BA7" w:rsidRDefault="00825BA7" w:rsidP="00825BA7">
      <w:pPr>
        <w:pStyle w:val="Retraitcorpsdetexte"/>
      </w:pPr>
      <w:r>
        <w:rPr>
          <w:noProof/>
        </w:rPr>
        <w:drawing>
          <wp:inline distT="0" distB="0" distL="0" distR="0" wp14:anchorId="00CEFB88" wp14:editId="470E9638">
            <wp:extent cx="1866900" cy="819150"/>
            <wp:effectExtent l="0" t="0" r="0" b="0"/>
            <wp:docPr id="79588514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8C0F" w14:textId="77777777" w:rsidR="00825BA7" w:rsidRDefault="00825BA7" w:rsidP="00825BA7">
      <w:pPr>
        <w:pStyle w:val="Retraitcorpsdetexte"/>
      </w:pPr>
    </w:p>
    <w:p w14:paraId="1FA0F905" w14:textId="53095712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Déplacement du vaisseau :</w:t>
      </w:r>
    </w:p>
    <w:p w14:paraId="6311E09F" w14:textId="77777777" w:rsidR="00825BA7" w:rsidRDefault="00825BA7" w:rsidP="00825BA7">
      <w:pPr>
        <w:pStyle w:val="Retraitcorpsdetexte"/>
        <w:rPr>
          <w:b/>
          <w:bCs/>
          <w:u w:val="single"/>
        </w:rPr>
      </w:pPr>
    </w:p>
    <w:p w14:paraId="40419897" w14:textId="5B157554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BD36C03" wp14:editId="09213C5D">
            <wp:extent cx="1866900" cy="819150"/>
            <wp:effectExtent l="0" t="0" r="0" b="0"/>
            <wp:docPr id="757953250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3E4A" w14:textId="77777777" w:rsidR="00825BA7" w:rsidRDefault="00825BA7" w:rsidP="00825BA7">
      <w:pPr>
        <w:pStyle w:val="Retraitcorpsdetexte"/>
        <w:rPr>
          <w:b/>
          <w:bCs/>
          <w:u w:val="single"/>
        </w:rPr>
      </w:pPr>
    </w:p>
    <w:p w14:paraId="1EB1224D" w14:textId="54351C93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Empêcher le vaisseau de sortir du tableau de jeu :</w:t>
      </w:r>
    </w:p>
    <w:p w14:paraId="5F60C8D6" w14:textId="77777777" w:rsidR="00825BA7" w:rsidRDefault="00825BA7" w:rsidP="00825BA7">
      <w:pPr>
        <w:pStyle w:val="Retraitcorpsdetexte"/>
        <w:rPr>
          <w:b/>
          <w:bCs/>
          <w:u w:val="single"/>
        </w:rPr>
      </w:pPr>
    </w:p>
    <w:p w14:paraId="28216AEC" w14:textId="15FD66B1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C58A373" wp14:editId="7D915F63">
            <wp:extent cx="3981450" cy="1714500"/>
            <wp:effectExtent l="0" t="0" r="0" b="0"/>
            <wp:docPr id="1655374410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AF48" w14:textId="77777777" w:rsidR="00825BA7" w:rsidRDefault="00825BA7" w:rsidP="00825BA7">
      <w:pPr>
        <w:pStyle w:val="Retraitcorpsdetexte"/>
        <w:rPr>
          <w:b/>
          <w:bCs/>
          <w:u w:val="single"/>
        </w:rPr>
      </w:pPr>
    </w:p>
    <w:p w14:paraId="3A0EF36A" w14:textId="7DFB75D9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Créer les ennemis :</w:t>
      </w:r>
    </w:p>
    <w:p w14:paraId="18FCC3CF" w14:textId="77777777" w:rsidR="00825BA7" w:rsidRDefault="00825BA7" w:rsidP="00825BA7">
      <w:pPr>
        <w:pStyle w:val="Retraitcorpsdetexte"/>
        <w:rPr>
          <w:b/>
          <w:bCs/>
          <w:u w:val="single"/>
        </w:rPr>
      </w:pPr>
    </w:p>
    <w:p w14:paraId="31F22CEC" w14:textId="7ED1ED44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17AFE3E" wp14:editId="28707F57">
            <wp:extent cx="3562350" cy="571500"/>
            <wp:effectExtent l="0" t="0" r="0" b="0"/>
            <wp:docPr id="811487220" name="Imag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CB45" w14:textId="77777777" w:rsidR="00825BA7" w:rsidRDefault="00825BA7" w:rsidP="00825BA7">
      <w:pPr>
        <w:pStyle w:val="Retraitcorpsdetexte"/>
        <w:rPr>
          <w:b/>
          <w:bCs/>
          <w:u w:val="single"/>
        </w:rPr>
      </w:pPr>
    </w:p>
    <w:p w14:paraId="0B159792" w14:textId="077135A1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Déplacement des ennemis :</w:t>
      </w:r>
    </w:p>
    <w:p w14:paraId="67EAA240" w14:textId="77777777" w:rsidR="00825BA7" w:rsidRDefault="00825BA7" w:rsidP="00825BA7">
      <w:pPr>
        <w:pStyle w:val="Retraitcorpsdetexte"/>
        <w:rPr>
          <w:b/>
          <w:bCs/>
          <w:u w:val="single"/>
        </w:rPr>
      </w:pPr>
    </w:p>
    <w:p w14:paraId="7A2EB0B7" w14:textId="2B6A6246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B4A86A9" wp14:editId="54E01371">
            <wp:extent cx="5759450" cy="3202940"/>
            <wp:effectExtent l="0" t="0" r="0" b="0"/>
            <wp:docPr id="1545899743" name="Imag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93A3" w14:textId="77777777" w:rsidR="00825BA7" w:rsidRDefault="00825BA7" w:rsidP="00825BA7">
      <w:pPr>
        <w:pStyle w:val="Retraitcorpsdetexte"/>
        <w:rPr>
          <w:b/>
          <w:bCs/>
          <w:u w:val="single"/>
        </w:rPr>
      </w:pPr>
    </w:p>
    <w:p w14:paraId="3CB6A065" w14:textId="531C0DF8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Création des obstacles :</w:t>
      </w:r>
    </w:p>
    <w:p w14:paraId="2F0D76B5" w14:textId="77777777" w:rsidR="00825BA7" w:rsidRDefault="00825BA7" w:rsidP="00825BA7">
      <w:pPr>
        <w:pStyle w:val="Retraitcorpsdetexte"/>
        <w:rPr>
          <w:b/>
          <w:bCs/>
          <w:u w:val="single"/>
        </w:rPr>
      </w:pPr>
    </w:p>
    <w:p w14:paraId="524EDF66" w14:textId="1A40E025" w:rsidR="00825BA7" w:rsidRDefault="00825BA7" w:rsidP="00825BA7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924FD9F" wp14:editId="3FF0F702">
            <wp:extent cx="3886200" cy="457200"/>
            <wp:effectExtent l="0" t="0" r="0" b="0"/>
            <wp:docPr id="1539237890" name="Imag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6BF4" w14:textId="77777777" w:rsidR="00BF1F9E" w:rsidRDefault="00BF1F9E" w:rsidP="00825BA7">
      <w:pPr>
        <w:pStyle w:val="Retraitcorpsdetexte"/>
        <w:rPr>
          <w:b/>
          <w:bCs/>
          <w:u w:val="single"/>
        </w:rPr>
      </w:pPr>
    </w:p>
    <w:p w14:paraId="4F5182EA" w14:textId="39FBA330" w:rsidR="00BF1F9E" w:rsidRDefault="00BF1F9E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Déplacement des obstacles :</w:t>
      </w:r>
    </w:p>
    <w:p w14:paraId="5558D60F" w14:textId="77777777" w:rsidR="00BF1F9E" w:rsidRDefault="00BF1F9E" w:rsidP="00825BA7">
      <w:pPr>
        <w:pStyle w:val="Retraitcorpsdetexte"/>
        <w:rPr>
          <w:b/>
          <w:bCs/>
          <w:u w:val="single"/>
        </w:rPr>
      </w:pPr>
    </w:p>
    <w:p w14:paraId="72B704A5" w14:textId="3812C7DC" w:rsidR="00BF1F9E" w:rsidRDefault="00BF1F9E" w:rsidP="00825BA7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0F9EC7D" wp14:editId="7F92FD4E">
            <wp:extent cx="5759450" cy="2195830"/>
            <wp:effectExtent l="0" t="0" r="0" b="0"/>
            <wp:docPr id="441424841" name="Imag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4CE2" w14:textId="77777777" w:rsidR="00BF1F9E" w:rsidRDefault="00BF1F9E" w:rsidP="00825BA7">
      <w:pPr>
        <w:pStyle w:val="Retraitcorpsdetexte"/>
        <w:rPr>
          <w:b/>
          <w:bCs/>
          <w:u w:val="single"/>
        </w:rPr>
      </w:pPr>
    </w:p>
    <w:p w14:paraId="0684E992" w14:textId="0021F261" w:rsidR="00BF1F9E" w:rsidRDefault="00BF1F9E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Création des projectiles :</w:t>
      </w:r>
    </w:p>
    <w:p w14:paraId="351E24FC" w14:textId="77777777" w:rsidR="00BF1F9E" w:rsidRDefault="00BF1F9E" w:rsidP="00825BA7">
      <w:pPr>
        <w:pStyle w:val="Retraitcorpsdetexte"/>
        <w:rPr>
          <w:b/>
          <w:bCs/>
          <w:u w:val="single"/>
        </w:rPr>
      </w:pPr>
    </w:p>
    <w:p w14:paraId="50F9B569" w14:textId="7E6115AC" w:rsidR="00BF1F9E" w:rsidRDefault="00BF1F9E" w:rsidP="00825BA7">
      <w:pPr>
        <w:pStyle w:val="Retraitcorpsdetexte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D9D6776" wp14:editId="59D93F5F">
            <wp:extent cx="371475" cy="3162300"/>
            <wp:effectExtent l="0" t="0" r="9525" b="0"/>
            <wp:docPr id="370858444" name="Imag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2135" w14:textId="77777777" w:rsidR="00BF1F9E" w:rsidRDefault="00BF1F9E" w:rsidP="00825BA7">
      <w:pPr>
        <w:pStyle w:val="Retraitcorpsdetexte"/>
        <w:rPr>
          <w:b/>
          <w:bCs/>
          <w:u w:val="single"/>
        </w:rPr>
      </w:pPr>
    </w:p>
    <w:p w14:paraId="0C6248D7" w14:textId="148008A2" w:rsidR="008F3D80" w:rsidRDefault="008F3D80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Déplacement des projectiles :</w:t>
      </w:r>
    </w:p>
    <w:p w14:paraId="0B23C16A" w14:textId="77777777" w:rsidR="008F3D80" w:rsidRDefault="008F3D80" w:rsidP="00825BA7">
      <w:pPr>
        <w:pStyle w:val="Retraitcorpsdetexte"/>
        <w:rPr>
          <w:b/>
          <w:bCs/>
          <w:u w:val="single"/>
        </w:rPr>
      </w:pPr>
    </w:p>
    <w:p w14:paraId="583C2875" w14:textId="1B7F46FC" w:rsidR="008F3D80" w:rsidRDefault="008F3D80" w:rsidP="00825BA7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EAA3644" wp14:editId="17510D7E">
            <wp:extent cx="409575" cy="4067175"/>
            <wp:effectExtent l="0" t="0" r="9525" b="9525"/>
            <wp:docPr id="209429500" name="Imag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1726" w14:textId="77777777" w:rsidR="008F3D80" w:rsidRDefault="008F3D80" w:rsidP="00825BA7">
      <w:pPr>
        <w:pStyle w:val="Retraitcorpsdetexte"/>
        <w:rPr>
          <w:b/>
          <w:bCs/>
          <w:u w:val="single"/>
        </w:rPr>
      </w:pPr>
    </w:p>
    <w:p w14:paraId="6393F886" w14:textId="31910D97" w:rsidR="00BF1F9E" w:rsidRDefault="00BF1F9E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Ajouter les collisions :</w:t>
      </w:r>
    </w:p>
    <w:p w14:paraId="0457B436" w14:textId="77777777" w:rsidR="00BF1F9E" w:rsidRDefault="00BF1F9E" w:rsidP="00825BA7">
      <w:pPr>
        <w:pStyle w:val="Retraitcorpsdetexte"/>
        <w:rPr>
          <w:b/>
          <w:bCs/>
          <w:u w:val="single"/>
        </w:rPr>
      </w:pPr>
    </w:p>
    <w:p w14:paraId="79B79D76" w14:textId="7A05ADF1" w:rsidR="00BF1F9E" w:rsidRDefault="00BF1F9E" w:rsidP="00825BA7">
      <w:pPr>
        <w:pStyle w:val="Retraitcorpsdetexte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9DF3DA6" wp14:editId="773C62DF">
            <wp:extent cx="5759450" cy="1141095"/>
            <wp:effectExtent l="0" t="0" r="0" b="1905"/>
            <wp:docPr id="1210225174" name="Imag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6226" w14:textId="77777777" w:rsidR="00BF1F9E" w:rsidRDefault="00BF1F9E" w:rsidP="00825BA7">
      <w:pPr>
        <w:pStyle w:val="Retraitcorpsdetexte"/>
        <w:rPr>
          <w:b/>
          <w:bCs/>
          <w:u w:val="single"/>
        </w:rPr>
      </w:pPr>
    </w:p>
    <w:p w14:paraId="21B22929" w14:textId="6B6137A2" w:rsidR="00BF1F9E" w:rsidRDefault="00BF1F9E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Tuer les ennemis :</w:t>
      </w:r>
    </w:p>
    <w:p w14:paraId="1E5DA179" w14:textId="77777777" w:rsidR="00BF1F9E" w:rsidRDefault="00BF1F9E" w:rsidP="00825BA7">
      <w:pPr>
        <w:pStyle w:val="Retraitcorpsdetexte"/>
        <w:rPr>
          <w:b/>
          <w:bCs/>
          <w:u w:val="single"/>
        </w:rPr>
      </w:pPr>
    </w:p>
    <w:p w14:paraId="217A050A" w14:textId="390441C3" w:rsidR="00BF1F9E" w:rsidRDefault="00BF1F9E" w:rsidP="00825BA7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DAA4A2" wp14:editId="201370F8">
            <wp:extent cx="5759450" cy="342265"/>
            <wp:effectExtent l="0" t="0" r="0" b="635"/>
            <wp:docPr id="546819256" name="Imag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D704" w14:textId="77777777" w:rsidR="00BF1F9E" w:rsidRDefault="00BF1F9E" w:rsidP="00825BA7">
      <w:pPr>
        <w:pStyle w:val="Retraitcorpsdetexte"/>
        <w:rPr>
          <w:b/>
          <w:bCs/>
          <w:u w:val="single"/>
        </w:rPr>
      </w:pPr>
    </w:p>
    <w:p w14:paraId="5C372FF8" w14:textId="0723B910" w:rsidR="00BF1F9E" w:rsidRDefault="008F3D80" w:rsidP="00825BA7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Détruire les obstacles :</w:t>
      </w:r>
    </w:p>
    <w:p w14:paraId="2C533C6E" w14:textId="77777777" w:rsidR="008F3D80" w:rsidRDefault="008F3D80" w:rsidP="00825BA7">
      <w:pPr>
        <w:pStyle w:val="Retraitcorpsdetexte"/>
        <w:rPr>
          <w:b/>
          <w:bCs/>
          <w:u w:val="single"/>
        </w:rPr>
      </w:pPr>
    </w:p>
    <w:p w14:paraId="52F53FB5" w14:textId="2BE7C196" w:rsidR="008F3D80" w:rsidRDefault="008F3D80" w:rsidP="00825BA7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414030F" wp14:editId="1A0E2680">
            <wp:extent cx="3886200" cy="409575"/>
            <wp:effectExtent l="0" t="0" r="0" b="9525"/>
            <wp:docPr id="741153704" name="Imag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7E78" w14:textId="77777777" w:rsidR="008F3D80" w:rsidRDefault="008F3D80" w:rsidP="00825BA7">
      <w:pPr>
        <w:pStyle w:val="Retraitcorpsdetexte"/>
        <w:rPr>
          <w:b/>
          <w:bCs/>
          <w:u w:val="single"/>
        </w:rPr>
      </w:pPr>
    </w:p>
    <w:p w14:paraId="501E3A19" w14:textId="31F7A55D" w:rsidR="008F3D80" w:rsidRDefault="008F3D80" w:rsidP="008F3D80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>Compteur de points :</w:t>
      </w:r>
    </w:p>
    <w:p w14:paraId="187EA33B" w14:textId="77777777" w:rsidR="008F3D80" w:rsidRDefault="008F3D80" w:rsidP="008F3D80">
      <w:pPr>
        <w:pStyle w:val="Retraitcorpsdetexte"/>
        <w:rPr>
          <w:b/>
          <w:bCs/>
          <w:u w:val="single"/>
        </w:rPr>
      </w:pPr>
    </w:p>
    <w:p w14:paraId="7E23B835" w14:textId="0459C5E9" w:rsidR="008F3D80" w:rsidRDefault="008F3D80" w:rsidP="008F3D80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96B954F" wp14:editId="50DE89D0">
            <wp:extent cx="1514475" cy="466725"/>
            <wp:effectExtent l="0" t="0" r="9525" b="9525"/>
            <wp:docPr id="46830342" name="Imag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B14E" w14:textId="77777777" w:rsidR="008F3D80" w:rsidRDefault="008F3D80" w:rsidP="008F3D80">
      <w:pPr>
        <w:pStyle w:val="Retraitcorpsdetexte"/>
        <w:rPr>
          <w:b/>
          <w:bCs/>
          <w:u w:val="single"/>
        </w:rPr>
      </w:pPr>
    </w:p>
    <w:p w14:paraId="6A86D649" w14:textId="4D87593C" w:rsidR="008F3D80" w:rsidRDefault="008F3D80" w:rsidP="008F3D80">
      <w:pPr>
        <w:pStyle w:val="Retraitcorpsdetexte"/>
        <w:rPr>
          <w:b/>
          <w:bCs/>
          <w:u w:val="single"/>
        </w:rPr>
      </w:pPr>
      <w:r>
        <w:rPr>
          <w:b/>
          <w:bCs/>
          <w:u w:val="single"/>
        </w:rPr>
        <w:t xml:space="preserve">Conditions de victoire ou de défaite : </w:t>
      </w:r>
    </w:p>
    <w:p w14:paraId="65B2BB75" w14:textId="77777777" w:rsidR="008F3D80" w:rsidRDefault="008F3D80" w:rsidP="008F3D80">
      <w:pPr>
        <w:pStyle w:val="Retraitcorpsdetexte"/>
        <w:rPr>
          <w:b/>
          <w:bCs/>
          <w:u w:val="single"/>
        </w:rPr>
      </w:pPr>
    </w:p>
    <w:p w14:paraId="516861D4" w14:textId="686B10E9" w:rsidR="008F3D80" w:rsidRDefault="008F3D80" w:rsidP="008F3D80">
      <w:pPr>
        <w:pStyle w:val="Retraitcorpsdetexte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72D7035" wp14:editId="4A679D35">
            <wp:extent cx="5572125" cy="2733675"/>
            <wp:effectExtent l="0" t="0" r="9525" b="9525"/>
            <wp:docPr id="583730640" name="Imag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BD12" w14:textId="77777777" w:rsidR="008D149D" w:rsidRDefault="008D149D" w:rsidP="008F3D80">
      <w:pPr>
        <w:pStyle w:val="Retraitcorpsdetexte"/>
        <w:rPr>
          <w:b/>
          <w:bCs/>
          <w:u w:val="single"/>
        </w:rPr>
      </w:pPr>
    </w:p>
    <w:p w14:paraId="3EBDD111" w14:textId="09A6591F" w:rsidR="00825BA7" w:rsidRPr="00825BA7" w:rsidRDefault="008F3D80" w:rsidP="008D149D">
      <w:pPr>
        <w:pStyle w:val="Retraitcorpsdetexte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D7AAAB3" wp14:editId="6F978091">
            <wp:extent cx="5105400" cy="3714750"/>
            <wp:effectExtent l="0" t="0" r="0" b="0"/>
            <wp:docPr id="1865694362" name="Imag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DAB7" w14:textId="77777777" w:rsidR="0054634E" w:rsidRPr="007F30AE" w:rsidRDefault="0054634E" w:rsidP="0054634E">
      <w:pPr>
        <w:pStyle w:val="Titre1"/>
      </w:pPr>
      <w:bookmarkStart w:id="29" w:name="_Toc532179964"/>
      <w:bookmarkStart w:id="30" w:name="_Toc165969648"/>
      <w:bookmarkStart w:id="31" w:name="_Toc308526337"/>
      <w:bookmarkStart w:id="32" w:name="_Toc210046592"/>
      <w:r w:rsidRPr="007F30AE">
        <w:t>Réalisation</w:t>
      </w:r>
    </w:p>
    <w:p w14:paraId="705C61FD" w14:textId="77777777" w:rsidR="0054634E" w:rsidRDefault="0054634E" w:rsidP="0054634E">
      <w:pPr>
        <w:pStyle w:val="Titre2"/>
      </w:pPr>
      <w:r w:rsidRPr="007F30AE">
        <w:t>Dossier de Réalisation</w:t>
      </w:r>
    </w:p>
    <w:p w14:paraId="2FC172A2" w14:textId="7921939A" w:rsidR="00FE5D77" w:rsidRDefault="00FE5D77" w:rsidP="00FE5D77">
      <w:pPr>
        <w:pStyle w:val="Retraitcorpsdetexte"/>
      </w:pPr>
      <w:r>
        <w:t xml:space="preserve">Tout ce que j’ai fait durant ce projet et tous les fichiers que j’ai utilisés ont été ajoutés à mon repo sur </w:t>
      </w:r>
      <w:proofErr w:type="spellStart"/>
      <w:r>
        <w:t>Github</w:t>
      </w:r>
      <w:proofErr w:type="spellEnd"/>
      <w:r>
        <w:t>.</w:t>
      </w:r>
    </w:p>
    <w:p w14:paraId="637F38C2" w14:textId="77777777" w:rsidR="00FE5D77" w:rsidRDefault="00FE5D77" w:rsidP="00FE5D77">
      <w:pPr>
        <w:pStyle w:val="Retraitcorpsdetexte"/>
      </w:pPr>
    </w:p>
    <w:p w14:paraId="0295E56A" w14:textId="3CE7F248" w:rsidR="00FE5D77" w:rsidRDefault="00FE5D77" w:rsidP="00FE5D77">
      <w:pPr>
        <w:pStyle w:val="Retraitcorpsdetexte"/>
      </w:pPr>
      <w:r>
        <w:t>Voici ce que contient mon repo :</w:t>
      </w:r>
    </w:p>
    <w:p w14:paraId="0F2D4A91" w14:textId="552C53F2" w:rsidR="00FE5D77" w:rsidRDefault="00FE5D77" w:rsidP="00FE5D77">
      <w:pPr>
        <w:pStyle w:val="Retraitcorpsdetexte"/>
        <w:numPr>
          <w:ilvl w:val="0"/>
          <w:numId w:val="48"/>
        </w:numPr>
      </w:pPr>
      <w:r>
        <w:t>Rapport</w:t>
      </w:r>
    </w:p>
    <w:p w14:paraId="4DA8432C" w14:textId="3239EE87" w:rsidR="00FE5D77" w:rsidRDefault="00FE5D77" w:rsidP="00FE5D77">
      <w:pPr>
        <w:pStyle w:val="Retraitcorpsdetexte"/>
        <w:numPr>
          <w:ilvl w:val="0"/>
          <w:numId w:val="48"/>
        </w:numPr>
      </w:pPr>
      <w:proofErr w:type="spellStart"/>
      <w:r>
        <w:t>Plannification</w:t>
      </w:r>
      <w:proofErr w:type="spellEnd"/>
    </w:p>
    <w:p w14:paraId="2254B4B2" w14:textId="38F03D4F" w:rsidR="00FE5D77" w:rsidRDefault="00FE5D77" w:rsidP="00FE5D77">
      <w:pPr>
        <w:pStyle w:val="Retraitcorpsdetexte"/>
        <w:numPr>
          <w:ilvl w:val="0"/>
          <w:numId w:val="48"/>
        </w:numPr>
      </w:pPr>
      <w:r>
        <w:t>JDT</w:t>
      </w:r>
    </w:p>
    <w:p w14:paraId="31EAF46B" w14:textId="639FC873" w:rsidR="00FE5D77" w:rsidRPr="00FE5D77" w:rsidRDefault="00FE5D77" w:rsidP="00FE5D77">
      <w:pPr>
        <w:pStyle w:val="Retraitcorpsdetexte"/>
        <w:numPr>
          <w:ilvl w:val="0"/>
          <w:numId w:val="48"/>
        </w:numPr>
      </w:pPr>
      <w:r>
        <w:t>Dossier qui contient mon code C#</w:t>
      </w:r>
    </w:p>
    <w:p w14:paraId="6567971A" w14:textId="00A8C908" w:rsidR="007F30AE" w:rsidRDefault="00FC333A" w:rsidP="0054634E">
      <w:pPr>
        <w:pStyle w:val="Titre1"/>
      </w:pPr>
      <w:bookmarkStart w:id="33" w:name="_Toc210046595"/>
      <w:bookmarkEnd w:id="29"/>
      <w:bookmarkEnd w:id="30"/>
      <w:bookmarkEnd w:id="31"/>
      <w:bookmarkEnd w:id="32"/>
      <w:r>
        <w:t>Utilisation de l’IA</w:t>
      </w:r>
      <w:bookmarkEnd w:id="33"/>
    </w:p>
    <w:p w14:paraId="1556FDC2" w14:textId="77777777" w:rsidR="001F1BC8" w:rsidRPr="001F1BC8" w:rsidRDefault="001F1BC8" w:rsidP="001F1BC8">
      <w:pPr>
        <w:pStyle w:val="Corpsdetexte"/>
      </w:pPr>
    </w:p>
    <w:p w14:paraId="70B3A586" w14:textId="18E605AE" w:rsidR="001F1BC8" w:rsidRDefault="001F1BC8" w:rsidP="001F1BC8">
      <w:pPr>
        <w:pStyle w:val="Corpsdetexte"/>
      </w:pPr>
      <w:r>
        <w:t xml:space="preserve">Dans ce projet, j’ai un peu utilisé l’IA lorsque que je </w:t>
      </w:r>
      <w:proofErr w:type="gramStart"/>
      <w:r>
        <w:t>rencontrait</w:t>
      </w:r>
      <w:proofErr w:type="gramEnd"/>
      <w:r>
        <w:t xml:space="preserve"> des problèmes que je n’arrivais pas à résoudre tout seul par exemple lorsque je devais déplacer les obstacles et les ennemis j’ai demandé un peu d’aide à l’IA mais j’ai finalement réussi à trouver la solution tout seul.</w:t>
      </w:r>
    </w:p>
    <w:p w14:paraId="7CA3214F" w14:textId="7FC7DA5A" w:rsidR="00E97DF1" w:rsidRPr="001F1BC8" w:rsidRDefault="001F1BC8" w:rsidP="00E97DF1">
      <w:pPr>
        <w:pStyle w:val="Corpsdetexte"/>
      </w:pPr>
      <w:r>
        <w:t xml:space="preserve">J’ai aussi utilisé l’IA pour </w:t>
      </w:r>
      <w:r w:rsidR="004232EC">
        <w:t>générer des interfaces lorsque le joueur gagne ou perd</w:t>
      </w:r>
      <w:r w:rsidR="00E97DF1">
        <w:t>. J’ai utilisé l’IA uniquement pour avoir une interface visible et belle en même temps.</w:t>
      </w:r>
    </w:p>
    <w:p w14:paraId="6E775A7E" w14:textId="77777777" w:rsidR="007F30AE" w:rsidRPr="007F30AE" w:rsidRDefault="007F30AE" w:rsidP="008E53F9">
      <w:pPr>
        <w:pStyle w:val="Titre1"/>
      </w:pPr>
      <w:bookmarkStart w:id="34" w:name="_Toc165969653"/>
      <w:bookmarkStart w:id="35" w:name="_Toc308526342"/>
      <w:bookmarkStart w:id="36" w:name="_Toc210046596"/>
      <w:r w:rsidRPr="007F30AE">
        <w:t>Conclusion</w:t>
      </w:r>
      <w:bookmarkEnd w:id="34"/>
      <w:bookmarkEnd w:id="35"/>
      <w:bookmarkEnd w:id="36"/>
    </w:p>
    <w:p w14:paraId="73D783F0" w14:textId="6921DEC7" w:rsidR="007F30AE" w:rsidRDefault="007F30AE" w:rsidP="008E53F9">
      <w:pPr>
        <w:pStyle w:val="Titre2"/>
      </w:pPr>
      <w:bookmarkStart w:id="37" w:name="_Toc165969654"/>
      <w:bookmarkStart w:id="38" w:name="_Toc308526343"/>
      <w:bookmarkStart w:id="39" w:name="_Toc210046597"/>
      <w:r w:rsidRPr="00152A26">
        <w:t xml:space="preserve">Bilan des </w:t>
      </w:r>
      <w:bookmarkEnd w:id="37"/>
      <w:r w:rsidR="008E53F9">
        <w:t>fonctionnalités demandées</w:t>
      </w:r>
      <w:bookmarkEnd w:id="38"/>
      <w:bookmarkEnd w:id="39"/>
    </w:p>
    <w:p w14:paraId="32140238" w14:textId="77777777" w:rsidR="001F1BC8" w:rsidRPr="001F1BC8" w:rsidRDefault="001F1BC8" w:rsidP="001F1BC8">
      <w:pPr>
        <w:pStyle w:val="Retraitcorpsdetexte"/>
      </w:pPr>
    </w:p>
    <w:p w14:paraId="7E253FF0" w14:textId="32DF1988" w:rsidR="00FE5D77" w:rsidRPr="001F1BC8" w:rsidRDefault="003738FD" w:rsidP="00FE5D77">
      <w:pPr>
        <w:pStyle w:val="Retraitcorpsdetexte"/>
      </w:pPr>
      <w:r>
        <w:t>A la fin de ce projet, j’ai réussi à implémenter toutes les fonctionnalités demandées dans mon code</w:t>
      </w:r>
      <w:r w:rsidR="00FE5D77">
        <w:t>.</w:t>
      </w:r>
    </w:p>
    <w:p w14:paraId="74ABA770" w14:textId="734D1A7C" w:rsidR="00A3107E" w:rsidRDefault="007F30AE" w:rsidP="004F4174">
      <w:pPr>
        <w:pStyle w:val="Titre2"/>
      </w:pPr>
      <w:bookmarkStart w:id="40" w:name="_Toc165969656"/>
      <w:bookmarkStart w:id="41" w:name="_Toc308526345"/>
      <w:bookmarkStart w:id="42" w:name="_Toc210046599"/>
      <w:r w:rsidRPr="007F30AE">
        <w:lastRenderedPageBreak/>
        <w:t>Bilan personnel</w:t>
      </w:r>
      <w:bookmarkEnd w:id="40"/>
      <w:bookmarkEnd w:id="41"/>
      <w:bookmarkEnd w:id="42"/>
    </w:p>
    <w:p w14:paraId="2AFE997A" w14:textId="16556B33" w:rsidR="001F1BC8" w:rsidRDefault="001F1BC8" w:rsidP="001F1BC8">
      <w:pPr>
        <w:pStyle w:val="Retraitcorpsdetexte"/>
      </w:pPr>
    </w:p>
    <w:p w14:paraId="63E47ACB" w14:textId="31B8B113" w:rsidR="001F1BC8" w:rsidRDefault="001F1BC8" w:rsidP="001F1BC8">
      <w:pPr>
        <w:pStyle w:val="Retraitcorpsdetexte"/>
      </w:pPr>
      <w:r>
        <w:t xml:space="preserve">Lors de ce projet, je trouve que j’ai avancé un peu lentement au début car j’essayais de comprendre Windows Forms mais j’ai finalement abandonné car je n’arrivais pas à comprendre donc j’ai finalement </w:t>
      </w:r>
      <w:proofErr w:type="gramStart"/>
      <w:r>
        <w:t>fais</w:t>
      </w:r>
      <w:proofErr w:type="gramEnd"/>
      <w:r>
        <w:t xml:space="preserve"> mon projet en C# Console car c’était plus simple pour moi et depuis ce moment là j’ai avancé beaucoup plus vite mais malheureusement, il était déjà tard </w:t>
      </w:r>
      <w:r w:rsidR="003738FD">
        <w:t>mais j’ai quand même réussi à travailler assez pour implémenter toutes les fonctionnalités qui étaient demandées.</w:t>
      </w:r>
    </w:p>
    <w:p w14:paraId="23CBD585" w14:textId="77777777" w:rsidR="00067A7E" w:rsidRDefault="00067A7E" w:rsidP="001F1BC8">
      <w:pPr>
        <w:pStyle w:val="Retraitcorpsdetexte"/>
      </w:pPr>
    </w:p>
    <w:p w14:paraId="4C3E466D" w14:textId="2AE0B097" w:rsidR="00067A7E" w:rsidRPr="001F1BC8" w:rsidRDefault="00067A7E" w:rsidP="00067A7E">
      <w:pPr>
        <w:pStyle w:val="Retraitcorpsdetexte"/>
      </w:pPr>
      <w:r>
        <w:t>Pour finir, je pense que j’ai acquis pour ce projet car j’ai réussi à implémenter toutes les fonctionnalités qui étaient demandées pour ce projet.</w:t>
      </w:r>
    </w:p>
    <w:p w14:paraId="78435863" w14:textId="77777777" w:rsidR="007F30AE" w:rsidRPr="007F30AE" w:rsidRDefault="007F30AE" w:rsidP="008E53F9">
      <w:pPr>
        <w:pStyle w:val="Titre1"/>
      </w:pPr>
      <w:bookmarkStart w:id="43" w:name="_Toc532179971"/>
      <w:bookmarkStart w:id="44" w:name="_Toc165969657"/>
      <w:bookmarkStart w:id="45" w:name="_Toc308526346"/>
      <w:bookmarkStart w:id="46" w:name="_Toc210046600"/>
      <w:r w:rsidRPr="007F30AE">
        <w:t>Divers</w:t>
      </w:r>
      <w:bookmarkEnd w:id="43"/>
      <w:bookmarkEnd w:id="44"/>
      <w:bookmarkEnd w:id="45"/>
      <w:bookmarkEnd w:id="46"/>
    </w:p>
    <w:p w14:paraId="12BC5B1E" w14:textId="0325C83F" w:rsidR="00FC333A" w:rsidRDefault="004F4174" w:rsidP="004F4174">
      <w:pPr>
        <w:pStyle w:val="Titre2"/>
      </w:pPr>
      <w:bookmarkStart w:id="47" w:name="_Toc210046601"/>
      <w:r>
        <w:t>Planification</w:t>
      </w:r>
      <w:bookmarkEnd w:id="47"/>
    </w:p>
    <w:p w14:paraId="5C908482" w14:textId="4CE13139" w:rsidR="007F30AE" w:rsidRPr="007F30AE" w:rsidRDefault="000B434A" w:rsidP="004F4174">
      <w:pPr>
        <w:pStyle w:val="Retraitcorpsdetexte"/>
      </w:pPr>
      <w:r>
        <w:rPr>
          <w:noProof/>
        </w:rPr>
        <w:drawing>
          <wp:inline distT="0" distB="0" distL="0" distR="0" wp14:anchorId="762A37FD" wp14:editId="6CE754D0">
            <wp:extent cx="5759450" cy="1607185"/>
            <wp:effectExtent l="0" t="0" r="0" b="0"/>
            <wp:docPr id="2111105891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05891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85A1" w14:textId="7775382D" w:rsidR="004F4174" w:rsidRDefault="004F4174" w:rsidP="008E53F9">
      <w:pPr>
        <w:pStyle w:val="Titre2"/>
      </w:pPr>
      <w:bookmarkStart w:id="48" w:name="_Toc210046602"/>
      <w:bookmarkStart w:id="49" w:name="_Toc308526349"/>
      <w:r>
        <w:t>Journal de travail</w:t>
      </w:r>
      <w:bookmarkEnd w:id="48"/>
    </w:p>
    <w:bookmarkEnd w:id="49"/>
    <w:p w14:paraId="1A56B858" w14:textId="077041E5" w:rsidR="007F30AE" w:rsidRPr="00920F4E" w:rsidRDefault="000B434A" w:rsidP="008C09A1">
      <w:pPr>
        <w:pStyle w:val="Retraitcorpsdetexte"/>
      </w:pPr>
      <w:r>
        <w:rPr>
          <w:noProof/>
        </w:rPr>
        <w:drawing>
          <wp:inline distT="0" distB="0" distL="0" distR="0" wp14:anchorId="789C900E" wp14:editId="7723CF9B">
            <wp:extent cx="5759450" cy="1629410"/>
            <wp:effectExtent l="0" t="0" r="0" b="8890"/>
            <wp:docPr id="163625650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56504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0AE" w:rsidRPr="00920F4E" w:rsidSect="00D160DD">
      <w:headerReference w:type="default" r:id="rId30"/>
      <w:footerReference w:type="default" r:id="rId3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23FCC" w14:textId="77777777" w:rsidR="00156D2A" w:rsidRDefault="00156D2A">
      <w:r>
        <w:separator/>
      </w:r>
    </w:p>
  </w:endnote>
  <w:endnote w:type="continuationSeparator" w:id="0">
    <w:p w14:paraId="08F2F89B" w14:textId="77777777" w:rsidR="00156D2A" w:rsidRDefault="0015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20E27DD4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713A9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A6F8B" w:rsidRPr="009A6F8B">
              <w:rPr>
                <w:rFonts w:cs="Arial"/>
                <w:noProof/>
                <w:szCs w:val="16"/>
              </w:rPr>
              <w:t>Aaron Vichery</w:t>
            </w:r>
          </w:fldSimple>
        </w:p>
        <w:p w14:paraId="06E2334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ED55AD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A0AF19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A6F8B">
            <w:rPr>
              <w:rFonts w:cs="Arial"/>
              <w:noProof/>
              <w:szCs w:val="16"/>
            </w:rPr>
            <w:t>29.09.2025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CFA3E11" w14:textId="77777777" w:rsidTr="00E52B61">
      <w:trPr>
        <w:jc w:val="center"/>
      </w:trPr>
      <w:tc>
        <w:tcPr>
          <w:tcW w:w="3510" w:type="dxa"/>
          <w:vAlign w:val="center"/>
        </w:tcPr>
        <w:p w14:paraId="2C01F74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278EACF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3D4FCF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A6F8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644DA7F" w14:textId="77777777" w:rsidTr="00E52B61">
      <w:trPr>
        <w:jc w:val="center"/>
      </w:trPr>
      <w:tc>
        <w:tcPr>
          <w:tcW w:w="3510" w:type="dxa"/>
          <w:vAlign w:val="center"/>
        </w:tcPr>
        <w:p w14:paraId="172BE8F2" w14:textId="2FFD30D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A6F8B" w:rsidRPr="009A6F8B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232EC">
            <w:rPr>
              <w:rFonts w:cs="Arial"/>
              <w:noProof/>
              <w:szCs w:val="16"/>
            </w:rPr>
            <w:t>28.10.2025 17:24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0A944C6E" w14:textId="77777777" w:rsidR="00AA4393" w:rsidRPr="00000197" w:rsidRDefault="009A6F8B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9A6F8B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4A7F1F5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006B4" w14:textId="77777777" w:rsidR="00156D2A" w:rsidRDefault="00156D2A">
      <w:r>
        <w:separator/>
      </w:r>
    </w:p>
  </w:footnote>
  <w:footnote w:type="continuationSeparator" w:id="0">
    <w:p w14:paraId="1EA216A9" w14:textId="77777777" w:rsidR="00156D2A" w:rsidRDefault="00156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79998D4" w14:textId="77777777">
      <w:trPr>
        <w:trHeight w:val="536"/>
        <w:jc w:val="center"/>
      </w:trPr>
      <w:tc>
        <w:tcPr>
          <w:tcW w:w="2445" w:type="dxa"/>
          <w:vAlign w:val="center"/>
        </w:tcPr>
        <w:p w14:paraId="7AD1CE3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DE0B566" w14:textId="77777777" w:rsidR="00AA4393" w:rsidRPr="00B4738A" w:rsidRDefault="00AA4393" w:rsidP="00B4738A"/>
      </w:tc>
      <w:tc>
        <w:tcPr>
          <w:tcW w:w="2283" w:type="dxa"/>
          <w:vAlign w:val="center"/>
        </w:tcPr>
        <w:p w14:paraId="109BE47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E7F832" wp14:editId="7229641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88DBC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.4pt;height:14.4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07F13B7"/>
    <w:multiLevelType w:val="hybridMultilevel"/>
    <w:tmpl w:val="46C670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1FFB1A6C"/>
    <w:multiLevelType w:val="hybridMultilevel"/>
    <w:tmpl w:val="E102B2E4"/>
    <w:lvl w:ilvl="0" w:tplc="28407228">
      <w:start w:val="32"/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33D93B0D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3CCA5A81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65D322F5"/>
    <w:multiLevelType w:val="hybridMultilevel"/>
    <w:tmpl w:val="7F00A9A8"/>
    <w:lvl w:ilvl="0" w:tplc="4E1E3EC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4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6FD04858"/>
    <w:multiLevelType w:val="hybridMultilevel"/>
    <w:tmpl w:val="37A64C8A"/>
    <w:lvl w:ilvl="0" w:tplc="A396423A">
      <w:start w:val="1"/>
      <w:numFmt w:val="decimal"/>
      <w:lvlText w:val="%1."/>
      <w:lvlJc w:val="left"/>
      <w:pPr>
        <w:ind w:left="2174" w:hanging="360"/>
      </w:pPr>
      <w:rPr>
        <w:rFonts w:hint="default"/>
        <w:color w:val="548DD4" w:themeColor="text2" w:themeTint="99"/>
        <w:sz w:val="24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6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32353086">
    <w:abstractNumId w:val="11"/>
  </w:num>
  <w:num w:numId="2" w16cid:durableId="1624455363">
    <w:abstractNumId w:val="19"/>
  </w:num>
  <w:num w:numId="3" w16cid:durableId="239098759">
    <w:abstractNumId w:val="15"/>
  </w:num>
  <w:num w:numId="4" w16cid:durableId="58292573">
    <w:abstractNumId w:val="41"/>
  </w:num>
  <w:num w:numId="5" w16cid:durableId="1284967095">
    <w:abstractNumId w:val="41"/>
  </w:num>
  <w:num w:numId="6" w16cid:durableId="463276224">
    <w:abstractNumId w:val="15"/>
  </w:num>
  <w:num w:numId="7" w16cid:durableId="423653989">
    <w:abstractNumId w:val="15"/>
  </w:num>
  <w:num w:numId="8" w16cid:durableId="1431580751">
    <w:abstractNumId w:val="15"/>
  </w:num>
  <w:num w:numId="9" w16cid:durableId="957832342">
    <w:abstractNumId w:val="15"/>
  </w:num>
  <w:num w:numId="10" w16cid:durableId="130440238">
    <w:abstractNumId w:val="41"/>
  </w:num>
  <w:num w:numId="11" w16cid:durableId="185145924">
    <w:abstractNumId w:val="15"/>
  </w:num>
  <w:num w:numId="12" w16cid:durableId="135953097">
    <w:abstractNumId w:val="24"/>
  </w:num>
  <w:num w:numId="13" w16cid:durableId="2105107952">
    <w:abstractNumId w:val="23"/>
  </w:num>
  <w:num w:numId="14" w16cid:durableId="1149908882">
    <w:abstractNumId w:val="22"/>
  </w:num>
  <w:num w:numId="15" w16cid:durableId="1118181940">
    <w:abstractNumId w:val="16"/>
  </w:num>
  <w:num w:numId="16" w16cid:durableId="75248556">
    <w:abstractNumId w:val="37"/>
  </w:num>
  <w:num w:numId="17" w16cid:durableId="952319923">
    <w:abstractNumId w:val="31"/>
  </w:num>
  <w:num w:numId="18" w16cid:durableId="1476950872">
    <w:abstractNumId w:val="48"/>
  </w:num>
  <w:num w:numId="19" w16cid:durableId="2063409477">
    <w:abstractNumId w:val="46"/>
  </w:num>
  <w:num w:numId="20" w16cid:durableId="1523125442">
    <w:abstractNumId w:val="10"/>
  </w:num>
  <w:num w:numId="21" w16cid:durableId="397366871">
    <w:abstractNumId w:val="42"/>
  </w:num>
  <w:num w:numId="22" w16cid:durableId="670332439">
    <w:abstractNumId w:val="30"/>
  </w:num>
  <w:num w:numId="23" w16cid:durableId="1283927163">
    <w:abstractNumId w:val="27"/>
  </w:num>
  <w:num w:numId="24" w16cid:durableId="814420700">
    <w:abstractNumId w:val="13"/>
  </w:num>
  <w:num w:numId="25" w16cid:durableId="1887446919">
    <w:abstractNumId w:val="18"/>
  </w:num>
  <w:num w:numId="26" w16cid:durableId="1579364996">
    <w:abstractNumId w:val="12"/>
  </w:num>
  <w:num w:numId="27" w16cid:durableId="571693708">
    <w:abstractNumId w:val="36"/>
  </w:num>
  <w:num w:numId="28" w16cid:durableId="761756420">
    <w:abstractNumId w:val="39"/>
  </w:num>
  <w:num w:numId="29" w16cid:durableId="1351221984">
    <w:abstractNumId w:val="33"/>
  </w:num>
  <w:num w:numId="30" w16cid:durableId="1230505094">
    <w:abstractNumId w:val="34"/>
  </w:num>
  <w:num w:numId="31" w16cid:durableId="2125533906">
    <w:abstractNumId w:val="44"/>
  </w:num>
  <w:num w:numId="32" w16cid:durableId="904340442">
    <w:abstractNumId w:val="8"/>
  </w:num>
  <w:num w:numId="33" w16cid:durableId="2060126196">
    <w:abstractNumId w:val="3"/>
  </w:num>
  <w:num w:numId="34" w16cid:durableId="1580864939">
    <w:abstractNumId w:val="2"/>
  </w:num>
  <w:num w:numId="35" w16cid:durableId="1821580342">
    <w:abstractNumId w:val="1"/>
  </w:num>
  <w:num w:numId="36" w16cid:durableId="1318143574">
    <w:abstractNumId w:val="0"/>
  </w:num>
  <w:num w:numId="37" w16cid:durableId="1439566566">
    <w:abstractNumId w:val="9"/>
  </w:num>
  <w:num w:numId="38" w16cid:durableId="1864392199">
    <w:abstractNumId w:val="7"/>
  </w:num>
  <w:num w:numId="39" w16cid:durableId="241377537">
    <w:abstractNumId w:val="6"/>
  </w:num>
  <w:num w:numId="40" w16cid:durableId="518935297">
    <w:abstractNumId w:val="5"/>
  </w:num>
  <w:num w:numId="41" w16cid:durableId="1542664350">
    <w:abstractNumId w:val="4"/>
  </w:num>
  <w:num w:numId="42" w16cid:durableId="1449543086">
    <w:abstractNumId w:val="32"/>
  </w:num>
  <w:num w:numId="43" w16cid:durableId="614794532">
    <w:abstractNumId w:val="28"/>
  </w:num>
  <w:num w:numId="44" w16cid:durableId="1998413097">
    <w:abstractNumId w:val="47"/>
  </w:num>
  <w:num w:numId="45" w16cid:durableId="1874227580">
    <w:abstractNumId w:val="14"/>
  </w:num>
  <w:num w:numId="46" w16cid:durableId="322977908">
    <w:abstractNumId w:val="26"/>
  </w:num>
  <w:num w:numId="47" w16cid:durableId="715198922">
    <w:abstractNumId w:val="38"/>
  </w:num>
  <w:num w:numId="48" w16cid:durableId="1112164897">
    <w:abstractNumId w:val="21"/>
  </w:num>
  <w:num w:numId="49" w16cid:durableId="1399088149">
    <w:abstractNumId w:val="45"/>
  </w:num>
  <w:num w:numId="50" w16cid:durableId="1846626746">
    <w:abstractNumId w:val="43"/>
  </w:num>
  <w:num w:numId="51" w16cid:durableId="42868443">
    <w:abstractNumId w:val="35"/>
  </w:num>
  <w:num w:numId="52" w16cid:durableId="1628856418">
    <w:abstractNumId w:val="20"/>
  </w:num>
  <w:num w:numId="53" w16cid:durableId="1261718778">
    <w:abstractNumId w:val="17"/>
  </w:num>
  <w:num w:numId="54" w16cid:durableId="1206672460">
    <w:abstractNumId w:val="29"/>
  </w:num>
  <w:num w:numId="55" w16cid:durableId="400059086">
    <w:abstractNumId w:val="25"/>
  </w:num>
  <w:num w:numId="56" w16cid:durableId="679813162">
    <w:abstractNumId w:val="4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8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67A7E"/>
    <w:rsid w:val="00086114"/>
    <w:rsid w:val="000A1B63"/>
    <w:rsid w:val="000A7B4A"/>
    <w:rsid w:val="000B43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56D2A"/>
    <w:rsid w:val="001764CE"/>
    <w:rsid w:val="001770D6"/>
    <w:rsid w:val="00183417"/>
    <w:rsid w:val="001A70CC"/>
    <w:rsid w:val="001C454D"/>
    <w:rsid w:val="001D4577"/>
    <w:rsid w:val="001D72BA"/>
    <w:rsid w:val="001F1BC8"/>
    <w:rsid w:val="001F2420"/>
    <w:rsid w:val="001F6EEB"/>
    <w:rsid w:val="0024099F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477BB"/>
    <w:rsid w:val="0037071E"/>
    <w:rsid w:val="003738FD"/>
    <w:rsid w:val="003E018B"/>
    <w:rsid w:val="003E32B9"/>
    <w:rsid w:val="003F1870"/>
    <w:rsid w:val="00407333"/>
    <w:rsid w:val="0040782E"/>
    <w:rsid w:val="004202D8"/>
    <w:rsid w:val="004206A2"/>
    <w:rsid w:val="004232EC"/>
    <w:rsid w:val="0043666E"/>
    <w:rsid w:val="00436B90"/>
    <w:rsid w:val="00454074"/>
    <w:rsid w:val="004C6BBA"/>
    <w:rsid w:val="004D08EE"/>
    <w:rsid w:val="004D5266"/>
    <w:rsid w:val="004F4174"/>
    <w:rsid w:val="00505421"/>
    <w:rsid w:val="0052224B"/>
    <w:rsid w:val="005328B0"/>
    <w:rsid w:val="0054054F"/>
    <w:rsid w:val="00540D7C"/>
    <w:rsid w:val="00542CE3"/>
    <w:rsid w:val="00545179"/>
    <w:rsid w:val="0054634E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B6BC7"/>
    <w:rsid w:val="006C2281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25BA7"/>
    <w:rsid w:val="00845304"/>
    <w:rsid w:val="008468C8"/>
    <w:rsid w:val="00851A5E"/>
    <w:rsid w:val="00853E81"/>
    <w:rsid w:val="00854D71"/>
    <w:rsid w:val="00891718"/>
    <w:rsid w:val="008A464B"/>
    <w:rsid w:val="008B67CE"/>
    <w:rsid w:val="008C09A1"/>
    <w:rsid w:val="008C40C0"/>
    <w:rsid w:val="008D149D"/>
    <w:rsid w:val="008D55CF"/>
    <w:rsid w:val="008E05FB"/>
    <w:rsid w:val="008E13F2"/>
    <w:rsid w:val="008E53F9"/>
    <w:rsid w:val="008F3D80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36464"/>
    <w:rsid w:val="009440AB"/>
    <w:rsid w:val="00955930"/>
    <w:rsid w:val="00961794"/>
    <w:rsid w:val="0099022A"/>
    <w:rsid w:val="009A6F8B"/>
    <w:rsid w:val="009B009E"/>
    <w:rsid w:val="009B190E"/>
    <w:rsid w:val="009B6FDC"/>
    <w:rsid w:val="009C5FD1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5204"/>
    <w:rsid w:val="00BD773C"/>
    <w:rsid w:val="00BE185C"/>
    <w:rsid w:val="00BF1F9E"/>
    <w:rsid w:val="00BF7A15"/>
    <w:rsid w:val="00C20939"/>
    <w:rsid w:val="00C329D7"/>
    <w:rsid w:val="00C33C51"/>
    <w:rsid w:val="00C90570"/>
    <w:rsid w:val="00CA7ECF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412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7DF1"/>
    <w:rsid w:val="00EC677D"/>
    <w:rsid w:val="00ED439B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C333A"/>
    <w:rsid w:val="00FE5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939CCBB"/>
  <w15:docId w15:val="{5DC24C1D-6C89-4410-9BD7-C95BCED8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tabs>
        <w:tab w:val="clear" w:pos="2268"/>
        <w:tab w:val="num" w:pos="1134"/>
      </w:tabs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9A6F8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936464"/>
    <w:rPr>
      <w:rFonts w:asciiTheme="majorHAnsi" w:hAnsiTheme="majorHAnsi" w:cs="Arial"/>
      <w:b/>
      <w:bCs/>
      <w:iCs/>
      <w:sz w:val="28"/>
      <w:szCs w:val="28"/>
    </w:rPr>
  </w:style>
  <w:style w:type="paragraph" w:customStyle="1" w:styleId="paragraphe3">
    <w:name w:val="paragraphe3"/>
    <w:basedOn w:val="Normal"/>
    <w:rsid w:val="00936464"/>
    <w:pPr>
      <w:ind w:left="1758"/>
    </w:pPr>
    <w:rPr>
      <w:rFonts w:ascii="Arial" w:hAnsi="Arial"/>
      <w:sz w:val="22"/>
      <w:szCs w:val="22"/>
      <w:lang w:val="fr-FR" w:eastAsia="fr-FR"/>
    </w:rPr>
  </w:style>
  <w:style w:type="character" w:styleId="Lienhypertextesuivivisit">
    <w:name w:val="FollowedHyperlink"/>
    <w:basedOn w:val="Policepardfaut"/>
    <w:rsid w:val="00936464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77BB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hyperlink" Target="https://docs.github.com/en/repositories/releasing-projects-on-github/managing-releases-in-a-repositor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\Modules\Module%20320\Projet\Documents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925070658E9408BDD6D38957EA443" ma:contentTypeVersion="3" ma:contentTypeDescription="Crée un document." ma:contentTypeScope="" ma:versionID="33b0460ac9ea0143869e0a72728eb9f6">
  <xsd:schema xmlns:xsd="http://www.w3.org/2001/XMLSchema" xmlns:xs="http://www.w3.org/2001/XMLSchema" xmlns:p="http://schemas.microsoft.com/office/2006/metadata/properties" xmlns:ns2="accb4b95-b0ac-445b-9850-8c8f81e8b17d" targetNamespace="http://schemas.microsoft.com/office/2006/metadata/properties" ma:root="true" ma:fieldsID="5c8c88271c639fadac3e9b0b051c153e" ns2:_="">
    <xsd:import namespace="accb4b95-b0ac-445b-9850-8c8f81e8b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b4b95-b0ac-445b-9850-8c8f81e8b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63AF2-685C-4234-8023-CA4629C17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b4b95-b0ac-445b-9850-8c8f81e8b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</Template>
  <TotalTime>404</TotalTime>
  <Pages>11</Pages>
  <Words>1346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8732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Aaron Vichery</dc:creator>
  <cp:lastModifiedBy>Aaron Vichery</cp:lastModifiedBy>
  <cp:revision>54</cp:revision>
  <cp:lastPrinted>2009-09-04T13:21:00Z</cp:lastPrinted>
  <dcterms:created xsi:type="dcterms:W3CDTF">2025-09-29T11:23:00Z</dcterms:created>
  <dcterms:modified xsi:type="dcterms:W3CDTF">2025-10-31T09:27:00Z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0x010100DE9925070658E9408BDD6D38957EA443</vt:lpwstr>
  </property>
</Properties>
</file>